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3F181" w14:textId="77777777" w:rsidR="00BB13FD" w:rsidRPr="005E3EB5" w:rsidRDefault="00BB13FD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14:paraId="50B4D447" w14:textId="77777777" w:rsidR="00BB13FD" w:rsidRPr="005E3EB5" w:rsidRDefault="00BB13FD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</w:p>
    <w:p w14:paraId="44408FB8" w14:textId="77777777" w:rsidR="000E7057" w:rsidRDefault="00922ADC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>
        <w:rPr>
          <w:rFonts w:asciiTheme="minorHAnsi" w:hAnsiTheme="minorHAnsi" w:cstheme="minorHAnsi"/>
          <w:sz w:val="68"/>
          <w:szCs w:val="56"/>
          <w:lang w:val="pt-BR"/>
        </w:rPr>
        <w:t>Projeto Lógico</w:t>
      </w:r>
    </w:p>
    <w:p w14:paraId="7BD65D35" w14:textId="77777777" w:rsidR="00922ADC" w:rsidRPr="005E3EB5" w:rsidRDefault="00922ADC" w:rsidP="00BB13FD">
      <w:pPr>
        <w:pStyle w:val="Capa-TrebuchetMS36ptDireita"/>
        <w:spacing w:line="360" w:lineRule="auto"/>
        <w:rPr>
          <w:rFonts w:asciiTheme="minorHAnsi" w:hAnsiTheme="minorHAnsi" w:cstheme="minorHAnsi"/>
          <w:sz w:val="68"/>
          <w:szCs w:val="56"/>
          <w:lang w:val="pt-BR"/>
        </w:rPr>
      </w:pPr>
      <w:r>
        <w:rPr>
          <w:rFonts w:asciiTheme="minorHAnsi" w:hAnsiTheme="minorHAnsi" w:cstheme="minorHAnsi"/>
          <w:sz w:val="68"/>
          <w:szCs w:val="56"/>
          <w:lang w:val="pt-BR"/>
        </w:rPr>
        <w:t>Análise e Modelagem</w:t>
      </w:r>
    </w:p>
    <w:p w14:paraId="69C2B283" w14:textId="77777777" w:rsidR="00990B33" w:rsidRPr="005E3EB5" w:rsidRDefault="00990B33" w:rsidP="00BB13FD">
      <w:pPr>
        <w:spacing w:line="360" w:lineRule="auto"/>
        <w:jc w:val="right"/>
        <w:rPr>
          <w:rFonts w:asciiTheme="minorHAnsi" w:hAnsiTheme="minorHAnsi" w:cstheme="minorHAnsi"/>
          <w:sz w:val="36"/>
          <w:szCs w:val="24"/>
        </w:rPr>
      </w:pPr>
    </w:p>
    <w:p w14:paraId="6D4739F5" w14:textId="77777777" w:rsidR="00990B33" w:rsidRPr="005E3EB5" w:rsidRDefault="00990B33" w:rsidP="00BB13FD">
      <w:pPr>
        <w:spacing w:line="360" w:lineRule="auto"/>
        <w:jc w:val="right"/>
        <w:rPr>
          <w:rFonts w:asciiTheme="minorHAnsi" w:hAnsiTheme="minorHAnsi" w:cstheme="minorHAnsi"/>
          <w:sz w:val="56"/>
          <w:szCs w:val="44"/>
        </w:rPr>
      </w:pPr>
    </w:p>
    <w:p w14:paraId="60875B32" w14:textId="77777777" w:rsidR="007A0AEE" w:rsidRPr="005E3EB5" w:rsidRDefault="004A4219" w:rsidP="00BB13FD">
      <w:pPr>
        <w:pStyle w:val="Capa-TrebuchetMS18ptsDireita"/>
        <w:spacing w:line="360" w:lineRule="auto"/>
        <w:rPr>
          <w:rFonts w:asciiTheme="minorHAnsi" w:hAnsiTheme="minorHAnsi" w:cstheme="minorHAnsi"/>
          <w:szCs w:val="24"/>
          <w:lang w:val="pt-BR"/>
        </w:rPr>
      </w:pPr>
      <w:proofErr w:type="spellStart"/>
      <w:r>
        <w:rPr>
          <w:rFonts w:asciiTheme="minorHAnsi" w:hAnsiTheme="minorHAnsi" w:cstheme="minorHAnsi"/>
          <w:sz w:val="56"/>
          <w:szCs w:val="44"/>
          <w:lang w:val="pt-BR"/>
        </w:rPr>
        <w:t>GameVag</w:t>
      </w:r>
      <w:proofErr w:type="spellEnd"/>
    </w:p>
    <w:p w14:paraId="43C27C48" w14:textId="77777777" w:rsidR="00091E3D" w:rsidRPr="005E3EB5" w:rsidRDefault="00091E3D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1726BE4F" w14:textId="77777777" w:rsidR="00990B33" w:rsidRPr="005E3EB5" w:rsidRDefault="00990B33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445FA29B" w14:textId="77777777"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23EE0035" w14:textId="77777777"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7C8ABA4E" w14:textId="77777777" w:rsidR="007616AC" w:rsidRPr="005E3EB5" w:rsidRDefault="007616AC" w:rsidP="00091E3D">
      <w:pPr>
        <w:spacing w:line="360" w:lineRule="auto"/>
        <w:jc w:val="center"/>
        <w:rPr>
          <w:rFonts w:asciiTheme="minorHAnsi" w:hAnsiTheme="minorHAnsi" w:cstheme="minorHAnsi"/>
          <w:szCs w:val="24"/>
        </w:rPr>
      </w:pPr>
    </w:p>
    <w:p w14:paraId="192858ED" w14:textId="52FBFDF4" w:rsidR="007616AC" w:rsidRPr="005E3EB5" w:rsidRDefault="005E3EB5" w:rsidP="00C366B9">
      <w:pPr>
        <w:spacing w:before="0" w:after="0"/>
        <w:jc w:val="left"/>
        <w:rPr>
          <w:rFonts w:asciiTheme="minorHAnsi" w:hAnsiTheme="minorHAnsi" w:cstheme="minorHAnsi"/>
          <w:szCs w:val="24"/>
        </w:rPr>
      </w:pPr>
      <w:r w:rsidRPr="005E3EB5">
        <w:rPr>
          <w:rFonts w:asciiTheme="minorHAnsi" w:hAnsiTheme="minorHAnsi" w:cstheme="minorHAnsi"/>
          <w:szCs w:val="24"/>
        </w:rPr>
        <w:br w:type="page"/>
      </w:r>
    </w:p>
    <w:p w14:paraId="3BE843BB" w14:textId="284A5A4D" w:rsidR="007616AC" w:rsidRPr="00903D9F" w:rsidRDefault="007616AC" w:rsidP="00C366B9">
      <w:pPr>
        <w:pStyle w:val="ndice"/>
        <w:rPr>
          <w:rFonts w:asciiTheme="minorHAnsi" w:hAnsiTheme="minorHAnsi" w:cstheme="minorHAnsi"/>
          <w:sz w:val="36"/>
          <w:szCs w:val="36"/>
        </w:rPr>
      </w:pPr>
      <w:r w:rsidRPr="00903D9F">
        <w:rPr>
          <w:rFonts w:asciiTheme="minorHAnsi" w:hAnsiTheme="minorHAnsi" w:cstheme="minorHAnsi"/>
          <w:kern w:val="0"/>
          <w:sz w:val="36"/>
          <w:szCs w:val="36"/>
          <w:lang w:val="pt-BR"/>
        </w:rPr>
        <w:lastRenderedPageBreak/>
        <w:t>Integrantes da Equipe</w:t>
      </w:r>
    </w:p>
    <w:p w14:paraId="04B00B86" w14:textId="4776FB96" w:rsidR="00C366B9" w:rsidRDefault="00C366B9" w:rsidP="00C366B9">
      <w:bookmarkStart w:id="0" w:name="_Toc816351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D74B4A" w:rsidRPr="00273587" w14:paraId="72D7213C" w14:textId="77777777" w:rsidTr="00001858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DDB0F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/>
                <w:szCs w:val="24"/>
                <w:lang w:eastAsia="en-US"/>
              </w:rPr>
            </w:pPr>
            <w:r w:rsidRPr="0058401C">
              <w:rPr>
                <w:rFonts w:asciiTheme="minorHAnsi" w:hAnsiTheme="minorHAnsi" w:cstheme="minorHAnsi"/>
                <w:b/>
                <w:color w:val="000000"/>
                <w:szCs w:val="24"/>
              </w:rPr>
              <w:br w:type="page"/>
              <w:t xml:space="preserve">Nome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99EA0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b/>
                <w:color w:val="000000"/>
                <w:szCs w:val="24"/>
                <w:lang w:eastAsia="en-US"/>
              </w:rPr>
            </w:pPr>
            <w:r w:rsidRPr="0058401C">
              <w:rPr>
                <w:rFonts w:asciiTheme="minorHAnsi" w:hAnsiTheme="minorHAnsi" w:cstheme="minorHAnsi"/>
                <w:b/>
                <w:color w:val="000000"/>
                <w:szCs w:val="24"/>
              </w:rPr>
              <w:t>Cargo Ocupado</w:t>
            </w:r>
          </w:p>
        </w:tc>
      </w:tr>
      <w:tr w:rsidR="00D74B4A" w:rsidRPr="00273587" w14:paraId="4827B578" w14:textId="77777777" w:rsidTr="00001858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3F0A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Bruno Marques França Araújo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677B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Programador</w:t>
            </w:r>
          </w:p>
        </w:tc>
      </w:tr>
      <w:tr w:rsidR="00D74B4A" w:rsidRPr="00273587" w14:paraId="5866927D" w14:textId="77777777" w:rsidTr="00001858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9FD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Deborah Oliveira da Silva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03F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Analista de Requisitos</w:t>
            </w:r>
          </w:p>
        </w:tc>
      </w:tr>
      <w:tr w:rsidR="00D74B4A" w:rsidRPr="00273587" w14:paraId="0649F45A" w14:textId="77777777" w:rsidTr="00001858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A8B0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 xml:space="preserve">Matheus </w:t>
            </w:r>
            <w:proofErr w:type="spellStart"/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Gavelli</w:t>
            </w:r>
            <w:proofErr w:type="spellEnd"/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 xml:space="preserve"> Soares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BA1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 xml:space="preserve">Designer </w:t>
            </w:r>
          </w:p>
        </w:tc>
      </w:tr>
      <w:tr w:rsidR="00D74B4A" w:rsidRPr="00273587" w14:paraId="51AD5177" w14:textId="77777777" w:rsidTr="00001858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D166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Thiago Almeida Gonçalves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1270" w14:textId="77777777" w:rsidR="00D74B4A" w:rsidRPr="0058401C" w:rsidRDefault="00D74B4A" w:rsidP="0000185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8401C">
              <w:rPr>
                <w:rFonts w:asciiTheme="minorHAnsi" w:eastAsia="Trebuchet MS" w:hAnsiTheme="minorHAnsi" w:cstheme="minorHAnsi"/>
                <w:color w:val="000000"/>
                <w:szCs w:val="24"/>
              </w:rPr>
              <w:t>Analista de Projeto</w:t>
            </w:r>
          </w:p>
        </w:tc>
      </w:tr>
    </w:tbl>
    <w:p w14:paraId="22362D22" w14:textId="136E273A" w:rsidR="00C366B9" w:rsidRDefault="00C366B9" w:rsidP="00C366B9"/>
    <w:p w14:paraId="03E3A68E" w14:textId="4F7937D4" w:rsidR="00C366B9" w:rsidRDefault="00C366B9" w:rsidP="00C366B9"/>
    <w:p w14:paraId="785F9A3A" w14:textId="06AC9796" w:rsidR="00C366B9" w:rsidRDefault="00C366B9" w:rsidP="00C366B9"/>
    <w:p w14:paraId="26401A5A" w14:textId="043FC5C4" w:rsidR="00C366B9" w:rsidRDefault="00C366B9" w:rsidP="00C366B9"/>
    <w:p w14:paraId="1D92A63B" w14:textId="1DFFD77D" w:rsidR="00C366B9" w:rsidRDefault="00C366B9" w:rsidP="00C366B9"/>
    <w:p w14:paraId="7AFA96C5" w14:textId="7A7704E4" w:rsidR="00C366B9" w:rsidRDefault="00C366B9" w:rsidP="00C366B9"/>
    <w:p w14:paraId="43038C73" w14:textId="7A2FE7B9" w:rsidR="00C366B9" w:rsidRDefault="00C366B9" w:rsidP="00C366B9"/>
    <w:p w14:paraId="1AD99D25" w14:textId="296E4E83" w:rsidR="00C366B9" w:rsidRDefault="00C366B9" w:rsidP="00C366B9"/>
    <w:p w14:paraId="07C6C8AA" w14:textId="700CE9C3" w:rsidR="00C366B9" w:rsidRDefault="00C366B9" w:rsidP="00C366B9"/>
    <w:p w14:paraId="3A70CD09" w14:textId="14769B07" w:rsidR="00C366B9" w:rsidRDefault="00C366B9" w:rsidP="00C366B9"/>
    <w:p w14:paraId="25261D55" w14:textId="42400BCA" w:rsidR="00C366B9" w:rsidRDefault="00C366B9" w:rsidP="00C366B9"/>
    <w:p w14:paraId="2E1109EB" w14:textId="5EB6456D" w:rsidR="00C366B9" w:rsidRDefault="00C366B9" w:rsidP="00C366B9"/>
    <w:p w14:paraId="11924443" w14:textId="335173C4" w:rsidR="00C366B9" w:rsidRDefault="00C366B9" w:rsidP="00C366B9"/>
    <w:p w14:paraId="56D2ED3C" w14:textId="74E3F820" w:rsidR="00C366B9" w:rsidRDefault="00C366B9" w:rsidP="00C366B9"/>
    <w:p w14:paraId="68B2E1F4" w14:textId="31933112" w:rsidR="00C366B9" w:rsidRDefault="00C366B9" w:rsidP="00C366B9"/>
    <w:p w14:paraId="76CE5ACC" w14:textId="657E4D73" w:rsidR="00C366B9" w:rsidRDefault="00C366B9" w:rsidP="00C366B9"/>
    <w:p w14:paraId="396E3308" w14:textId="53A89638" w:rsidR="00C366B9" w:rsidRDefault="00C366B9" w:rsidP="00C366B9"/>
    <w:p w14:paraId="0597B3CB" w14:textId="27D9373B" w:rsidR="00C366B9" w:rsidRDefault="00C366B9" w:rsidP="00C366B9"/>
    <w:p w14:paraId="5328AD05" w14:textId="5A8289CF" w:rsidR="00C366B9" w:rsidRDefault="00C366B9" w:rsidP="00C366B9"/>
    <w:p w14:paraId="5CEDA0BD" w14:textId="233C6AFF" w:rsidR="00C366B9" w:rsidRDefault="00C366B9" w:rsidP="00C366B9"/>
    <w:p w14:paraId="5FE18789" w14:textId="6A1976DF" w:rsidR="00C366B9" w:rsidRDefault="00C366B9" w:rsidP="00C366B9"/>
    <w:p w14:paraId="6DF23CA0" w14:textId="010CAA62" w:rsidR="00C366B9" w:rsidRDefault="00C366B9" w:rsidP="00C366B9"/>
    <w:p w14:paraId="5DF12693" w14:textId="0761BF5B" w:rsidR="00C366B9" w:rsidRDefault="00C366B9" w:rsidP="00C366B9"/>
    <w:p w14:paraId="4BF6BEDB" w14:textId="5404A542" w:rsidR="00C366B9" w:rsidRDefault="00C366B9" w:rsidP="00C366B9"/>
    <w:p w14:paraId="5144BCAD" w14:textId="550721AC" w:rsidR="00C366B9" w:rsidRDefault="00C366B9" w:rsidP="00C366B9"/>
    <w:p w14:paraId="0DA3A1BF" w14:textId="77777777" w:rsidR="00C366B9" w:rsidRDefault="00C366B9" w:rsidP="00C366B9"/>
    <w:p w14:paraId="2DBE60D0" w14:textId="7B94D211" w:rsidR="00C366B9" w:rsidRDefault="00C366B9" w:rsidP="00C366B9"/>
    <w:p w14:paraId="174BD375" w14:textId="77777777" w:rsidR="00C366B9" w:rsidRPr="00C366B9" w:rsidRDefault="00C366B9" w:rsidP="00C366B9"/>
    <w:p w14:paraId="4AF9ECBA" w14:textId="77777777" w:rsidR="00C366B9" w:rsidRDefault="00C366B9" w:rsidP="00C366B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14:paraId="7B6C3C73" w14:textId="77777777" w:rsidR="00C366B9" w:rsidRDefault="00C366B9" w:rsidP="00C366B9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 w:val="24"/>
          <w:szCs w:val="24"/>
          <w:lang w:val="pt-BR"/>
        </w:rPr>
      </w:pPr>
    </w:p>
    <w:p w14:paraId="6DF34976" w14:textId="70FB800C" w:rsidR="00C366B9" w:rsidRPr="00903D9F" w:rsidRDefault="00C366B9" w:rsidP="00C366B9">
      <w:pPr>
        <w:pStyle w:val="ndice"/>
        <w:spacing w:before="60" w:after="60" w:line="360" w:lineRule="auto"/>
        <w:rPr>
          <w:rFonts w:asciiTheme="minorHAnsi" w:hAnsiTheme="minorHAnsi" w:cstheme="minorHAnsi"/>
          <w:sz w:val="36"/>
          <w:szCs w:val="36"/>
        </w:rPr>
      </w:pPr>
      <w:r w:rsidRPr="00903D9F">
        <w:rPr>
          <w:rFonts w:asciiTheme="minorHAnsi" w:hAnsiTheme="minorHAnsi" w:cstheme="minorHAnsi"/>
          <w:kern w:val="0"/>
          <w:sz w:val="36"/>
          <w:szCs w:val="36"/>
          <w:lang w:val="pt-BR"/>
        </w:rPr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3692"/>
        <w:gridCol w:w="2835"/>
      </w:tblGrid>
      <w:tr w:rsidR="00C366B9" w:rsidRPr="005E3EB5" w14:paraId="324036CB" w14:textId="77777777" w:rsidTr="00001858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562F6D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6304D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Versão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57F3A7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B4D45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b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b/>
                <w:szCs w:val="24"/>
              </w:rPr>
              <w:t>Autor</w:t>
            </w:r>
          </w:p>
        </w:tc>
      </w:tr>
      <w:tr w:rsidR="00C366B9" w:rsidRPr="005E3EB5" w14:paraId="09EE14B3" w14:textId="77777777" w:rsidTr="00001858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E4B5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>29/11/2020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E13A" w14:textId="0EEFB412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1.0.</w:t>
            </w:r>
            <w:r w:rsidR="00D74B4A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3003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  <w:lang w:eastAsia="en-US"/>
              </w:rPr>
            </w:pPr>
            <w:r w:rsidRPr="005E3EB5">
              <w:rPr>
                <w:rFonts w:asciiTheme="minorHAnsi" w:hAnsiTheme="minorHAnsi" w:cstheme="minorHAnsi"/>
                <w:szCs w:val="24"/>
              </w:rPr>
              <w:t>Elaboração do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092" w14:textId="77777777" w:rsidR="00C366B9" w:rsidRPr="005E3EB5" w:rsidRDefault="00C366B9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  <w:u w:val="single"/>
                <w:lang w:eastAsia="en-US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Matheus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Gavelli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Soares</w:t>
            </w:r>
          </w:p>
        </w:tc>
      </w:tr>
      <w:tr w:rsidR="00D74B4A" w:rsidRPr="005E3EB5" w14:paraId="21D6C57F" w14:textId="77777777" w:rsidTr="00001858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97C2" w14:textId="662E662C" w:rsidR="00D74B4A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</w:t>
            </w:r>
            <w:r w:rsidR="00534E77">
              <w:rPr>
                <w:rFonts w:asciiTheme="minorHAnsi" w:hAnsiTheme="minorHAnsi" w:cstheme="minorHAnsi"/>
                <w:szCs w:val="24"/>
              </w:rPr>
              <w:t>2</w:t>
            </w:r>
            <w:r>
              <w:rPr>
                <w:rFonts w:asciiTheme="minorHAnsi" w:hAnsiTheme="minorHAnsi" w:cstheme="minorHAnsi"/>
                <w:szCs w:val="24"/>
              </w:rPr>
              <w:t>/12/2020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AA2C" w14:textId="500B9760" w:rsidR="00D74B4A" w:rsidRPr="005E3EB5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1.0.2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1267" w14:textId="048356BF" w:rsidR="00D74B4A" w:rsidRPr="005E3EB5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Atualização do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FC82" w14:textId="44B92314" w:rsidR="00D74B4A" w:rsidRDefault="00D74B4A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Deborah Oliveira da Silva</w:t>
            </w:r>
          </w:p>
        </w:tc>
      </w:tr>
      <w:tr w:rsidR="00534E77" w:rsidRPr="005E3EB5" w14:paraId="1897BB46" w14:textId="77777777" w:rsidTr="00001858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BFD1" w14:textId="4F1F10AF" w:rsidR="00534E77" w:rsidRDefault="00534E77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03/12/2020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851A" w14:textId="482EF10F" w:rsidR="00534E77" w:rsidRDefault="00534E77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1.0.3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F78F" w14:textId="51228575" w:rsidR="00534E77" w:rsidRDefault="00534E77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Atualização do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FCDF" w14:textId="29F9903B" w:rsidR="00534E77" w:rsidRDefault="00534E77" w:rsidP="00001858">
            <w:pPr>
              <w:spacing w:after="0"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Deborah Oliveira da Silva</w:t>
            </w:r>
          </w:p>
        </w:tc>
      </w:tr>
    </w:tbl>
    <w:p w14:paraId="1EA605A7" w14:textId="582827D2" w:rsidR="007F6EF0" w:rsidRDefault="007F6EF0" w:rsidP="007F6EF0">
      <w:pPr>
        <w:pStyle w:val="ndice"/>
        <w:spacing w:before="60" w:after="60" w:line="360" w:lineRule="auto"/>
        <w:jc w:val="both"/>
        <w:rPr>
          <w:rFonts w:asciiTheme="minorHAnsi" w:hAnsiTheme="minorHAnsi" w:cstheme="minorHAnsi"/>
          <w:kern w:val="0"/>
          <w:sz w:val="36"/>
          <w:szCs w:val="36"/>
          <w:lang w:val="pt-BR"/>
        </w:rPr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14:paraId="178C99AE" w14:textId="07F05B64" w:rsidR="007F6EF0" w:rsidRDefault="007F6EF0" w:rsidP="007F6EF0"/>
    <w:p w14:paraId="2AEEC121" w14:textId="2473D280" w:rsidR="007F6EF0" w:rsidRDefault="007F6EF0" w:rsidP="007F6EF0"/>
    <w:p w14:paraId="0A5F453B" w14:textId="03EF9BEA" w:rsidR="007F6EF0" w:rsidRDefault="007F6EF0" w:rsidP="007F6EF0"/>
    <w:p w14:paraId="1A3D0B52" w14:textId="32E7FBD1" w:rsidR="007F6EF0" w:rsidRDefault="007F6EF0" w:rsidP="007F6EF0"/>
    <w:p w14:paraId="08B44F28" w14:textId="084D56ED" w:rsidR="007F6EF0" w:rsidRDefault="007F6EF0" w:rsidP="007F6EF0"/>
    <w:p w14:paraId="1A0C67B7" w14:textId="68F391FF" w:rsidR="007F6EF0" w:rsidRDefault="007F6EF0" w:rsidP="007F6EF0"/>
    <w:p w14:paraId="6334DE84" w14:textId="7E4969F5" w:rsidR="007F6EF0" w:rsidRDefault="007F6EF0" w:rsidP="007F6EF0"/>
    <w:p w14:paraId="6172CD72" w14:textId="0C40688E" w:rsidR="007F6EF0" w:rsidRDefault="007F6EF0" w:rsidP="007F6EF0"/>
    <w:p w14:paraId="1DF7D6C5" w14:textId="47F70C79" w:rsidR="007F6EF0" w:rsidRDefault="007F6EF0" w:rsidP="007F6EF0"/>
    <w:p w14:paraId="6BA64DAE" w14:textId="65FEF03D" w:rsidR="007F6EF0" w:rsidRDefault="007F6EF0" w:rsidP="007F6EF0"/>
    <w:p w14:paraId="005340E3" w14:textId="14ECE716" w:rsidR="007F6EF0" w:rsidRDefault="007F6EF0" w:rsidP="007F6EF0"/>
    <w:p w14:paraId="5F69E752" w14:textId="7CDC2310" w:rsidR="007F6EF0" w:rsidRDefault="007F6EF0" w:rsidP="007F6EF0"/>
    <w:p w14:paraId="243A0CE8" w14:textId="620DEFEE" w:rsidR="007F6EF0" w:rsidRDefault="007F6EF0" w:rsidP="007F6EF0"/>
    <w:p w14:paraId="4BBA5A86" w14:textId="472F9115" w:rsidR="007F6EF0" w:rsidRDefault="007F6EF0" w:rsidP="007F6EF0"/>
    <w:p w14:paraId="06DDBAA2" w14:textId="034D90D4" w:rsidR="007F6EF0" w:rsidRDefault="007F6EF0" w:rsidP="007F6EF0"/>
    <w:p w14:paraId="51B9BC6D" w14:textId="5D7E9045" w:rsidR="007F6EF0" w:rsidRDefault="007F6EF0" w:rsidP="007F6EF0"/>
    <w:p w14:paraId="5B717C69" w14:textId="2BBE9DB7" w:rsidR="007F6EF0" w:rsidRDefault="007F6EF0" w:rsidP="007F6EF0"/>
    <w:p w14:paraId="4AB53997" w14:textId="256F33F8" w:rsidR="007F6EF0" w:rsidRDefault="007F6EF0" w:rsidP="007F6EF0"/>
    <w:p w14:paraId="362969F7" w14:textId="6DD2FD66" w:rsidR="007F6EF0" w:rsidRDefault="007F6EF0" w:rsidP="007F6EF0"/>
    <w:p w14:paraId="525015A2" w14:textId="655AD120" w:rsidR="007F6EF0" w:rsidRDefault="007F6EF0" w:rsidP="007F6EF0"/>
    <w:p w14:paraId="68159A54" w14:textId="1FCE8353" w:rsidR="007F6EF0" w:rsidRDefault="007F6EF0" w:rsidP="007F6EF0"/>
    <w:p w14:paraId="5090D5D4" w14:textId="5F67F537" w:rsidR="007F6EF0" w:rsidRDefault="007F6EF0" w:rsidP="007F6EF0"/>
    <w:p w14:paraId="32371899" w14:textId="06B7625A" w:rsidR="007F6EF0" w:rsidRDefault="007F6EF0" w:rsidP="007F6EF0"/>
    <w:p w14:paraId="4444D616" w14:textId="1FD5D718" w:rsidR="007F6EF0" w:rsidRDefault="007F6EF0" w:rsidP="007F6EF0"/>
    <w:p w14:paraId="69A98A09" w14:textId="28215EB3" w:rsidR="007F6EF0" w:rsidRDefault="007F6EF0" w:rsidP="007F6EF0"/>
    <w:p w14:paraId="233AD44B" w14:textId="77777777" w:rsidR="007F6EF0" w:rsidRPr="007F6EF0" w:rsidRDefault="007F6EF0" w:rsidP="007F6EF0"/>
    <w:p w14:paraId="4E181EC7" w14:textId="2F7E8A1E" w:rsidR="003C7718" w:rsidRDefault="003C7718" w:rsidP="00091E3D">
      <w:pPr>
        <w:pStyle w:val="ndice"/>
        <w:spacing w:before="60" w:after="60" w:line="360" w:lineRule="auto"/>
        <w:rPr>
          <w:rFonts w:asciiTheme="minorHAnsi" w:hAnsiTheme="minorHAnsi" w:cstheme="minorHAnsi"/>
          <w:kern w:val="0"/>
          <w:szCs w:val="20"/>
          <w:lang w:val="pt-BR"/>
        </w:rPr>
      </w:pPr>
      <w:r w:rsidRPr="005E3EB5">
        <w:rPr>
          <w:rFonts w:asciiTheme="minorHAnsi" w:hAnsiTheme="minorHAnsi" w:cstheme="minorHAnsi"/>
          <w:kern w:val="0"/>
          <w:szCs w:val="20"/>
          <w:lang w:val="pt-BR"/>
        </w:rPr>
        <w:t xml:space="preserve"> </w:t>
      </w:r>
    </w:p>
    <w:sdt>
      <w:sdtPr>
        <w:rPr>
          <w:rFonts w:ascii="Trebuchet MS" w:eastAsia="Times New Roman" w:hAnsi="Trebuchet MS" w:cs="Times New Roman"/>
          <w:color w:val="auto"/>
          <w:sz w:val="24"/>
          <w:szCs w:val="20"/>
        </w:rPr>
        <w:id w:val="17276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01047" w14:textId="22BB190B" w:rsidR="007F6EF0" w:rsidRPr="00903D9F" w:rsidRDefault="007F6EF0" w:rsidP="00903D9F">
          <w:pPr>
            <w:pStyle w:val="CabealhodoSumrio"/>
            <w:jc w:val="center"/>
            <w:rPr>
              <w:rFonts w:asciiTheme="minorHAnsi" w:hAnsiTheme="minorHAnsi" w:cstheme="minorHAnsi"/>
              <w:b/>
              <w:color w:val="auto"/>
              <w:sz w:val="36"/>
              <w:szCs w:val="36"/>
            </w:rPr>
          </w:pPr>
          <w:r w:rsidRPr="00903D9F">
            <w:rPr>
              <w:rFonts w:asciiTheme="minorHAnsi" w:hAnsiTheme="minorHAnsi" w:cstheme="minorHAnsi"/>
              <w:b/>
              <w:color w:val="auto"/>
              <w:sz w:val="36"/>
              <w:szCs w:val="36"/>
            </w:rPr>
            <w:t>Sumário</w:t>
          </w:r>
        </w:p>
        <w:p w14:paraId="3AF0F5D3" w14:textId="77777777" w:rsidR="0007451C" w:rsidRDefault="007F6EF0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 w:rsidRPr="007F6EF0">
            <w:fldChar w:fldCharType="begin"/>
          </w:r>
          <w:r w:rsidRPr="007F6EF0">
            <w:instrText xml:space="preserve"> TOC \o "1-3" \h \z \u </w:instrText>
          </w:r>
          <w:r w:rsidRPr="007F6EF0">
            <w:fldChar w:fldCharType="separate"/>
          </w:r>
          <w:hyperlink w:anchor="_Toc57930474" w:history="1">
            <w:r w:rsidR="0007451C" w:rsidRPr="00C20DA0">
              <w:rPr>
                <w:rStyle w:val="Hyperlink"/>
              </w:rPr>
              <w:t>1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Regra Geral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_Toc57930474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5</w:t>
            </w:r>
            <w:r w:rsidR="0007451C">
              <w:rPr>
                <w:webHidden/>
              </w:rPr>
              <w:fldChar w:fldCharType="end"/>
            </w:r>
          </w:hyperlink>
        </w:p>
        <w:p w14:paraId="4913748C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75" w:history="1">
            <w:r w:rsidR="0007451C" w:rsidRPr="00C20DA0">
              <w:rPr>
                <w:rStyle w:val="Hyperlink"/>
                <w:rFonts w:ascii="Arial" w:hAnsi="Arial"/>
              </w:rPr>
              <w:t>1.1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Padrão de nomenclatura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_Toc57930475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5</w:t>
            </w:r>
            <w:r w:rsidR="0007451C">
              <w:rPr>
                <w:webHidden/>
              </w:rPr>
              <w:fldChar w:fldCharType="end"/>
            </w:r>
          </w:hyperlink>
        </w:p>
        <w:p w14:paraId="0A6AF0FC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476" w:history="1">
            <w:r w:rsidR="0007451C" w:rsidRPr="00C20DA0">
              <w:rPr>
                <w:rStyle w:val="Hyperlink"/>
              </w:rPr>
              <w:t>2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Caso de Uso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_Toc57930476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6</w:t>
            </w:r>
            <w:r w:rsidR="0007451C">
              <w:rPr>
                <w:webHidden/>
              </w:rPr>
              <w:fldChar w:fldCharType="end"/>
            </w:r>
          </w:hyperlink>
        </w:p>
        <w:p w14:paraId="43ABAA05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77" w:history="1">
            <w:r w:rsidR="0007451C" w:rsidRPr="00C20DA0">
              <w:rPr>
                <w:rStyle w:val="Hyperlink"/>
                <w:rFonts w:ascii="Arial" w:hAnsi="Arial"/>
              </w:rPr>
              <w:t>2.1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Listagem de Atores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_Toc57930477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6</w:t>
            </w:r>
            <w:r w:rsidR="0007451C">
              <w:rPr>
                <w:webHidden/>
              </w:rPr>
              <w:fldChar w:fldCharType="end"/>
            </w:r>
          </w:hyperlink>
        </w:p>
        <w:p w14:paraId="2BA65DAE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78" w:history="1">
            <w:r w:rsidR="0007451C" w:rsidRPr="00C20DA0">
              <w:rPr>
                <w:rStyle w:val="Hyperlink"/>
                <w:rFonts w:ascii="Arial" w:hAnsi="Arial"/>
              </w:rPr>
              <w:t>2.2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(CDU001)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_Toc57930478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6</w:t>
            </w:r>
            <w:r w:rsidR="0007451C">
              <w:rPr>
                <w:webHidden/>
              </w:rPr>
              <w:fldChar w:fldCharType="end"/>
            </w:r>
          </w:hyperlink>
        </w:p>
        <w:p w14:paraId="2864AA37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79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2.2.1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Modelagem do Caso de Uso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_Toc57930479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6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38E2B6D4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0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2.2.2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Realizar Login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_Toc57930480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6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6C8CBB5B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1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2.2.3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Gerar conta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_Toc57930481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7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6DFC71D1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2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2.2.4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Selecionar Avatar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_Toc57930482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8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08A73E2A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3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2.2.5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Movimentar Avatar pelo Mapa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_Toc57930483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8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13087FA4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4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2.2.6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Iniciar Missão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_Toc57930484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10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48157AC3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5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2.2.7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Abandonar Missão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_Toc57930485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10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7B136FEA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6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2.2.8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Reiniciar Missão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_Toc57930486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11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33B9657C" w14:textId="77777777" w:rsidR="0007451C" w:rsidRDefault="0097371C">
          <w:pPr>
            <w:pStyle w:val="Sumrio3"/>
            <w:tabs>
              <w:tab w:val="left" w:pos="1440"/>
              <w:tab w:val="right" w:leader="dot" w:pos="948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57930487" w:history="1">
            <w:r w:rsidR="0007451C" w:rsidRPr="00C20DA0">
              <w:rPr>
                <w:rStyle w:val="Hyperlink"/>
                <w:rFonts w:ascii="Arial" w:hAnsi="Arial" w:cs="Calibri"/>
                <w:noProof/>
              </w:rPr>
              <w:t>2.2.9</w:t>
            </w:r>
            <w:r w:rsidR="0007451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  <w:rFonts w:ascii="Calibri" w:hAnsi="Calibri" w:cs="Calibri"/>
                <w:noProof/>
              </w:rPr>
              <w:t>Descrição do Caso de Uso Realizar Logout</w:t>
            </w:r>
            <w:r w:rsidR="0007451C">
              <w:rPr>
                <w:noProof/>
                <w:webHidden/>
              </w:rPr>
              <w:tab/>
            </w:r>
            <w:r w:rsidR="0007451C">
              <w:rPr>
                <w:noProof/>
                <w:webHidden/>
              </w:rPr>
              <w:fldChar w:fldCharType="begin"/>
            </w:r>
            <w:r w:rsidR="0007451C">
              <w:rPr>
                <w:noProof/>
                <w:webHidden/>
              </w:rPr>
              <w:instrText xml:space="preserve"> PAGEREF _Toc57930487 \h </w:instrText>
            </w:r>
            <w:r w:rsidR="0007451C">
              <w:rPr>
                <w:noProof/>
                <w:webHidden/>
              </w:rPr>
            </w:r>
            <w:r w:rsidR="0007451C">
              <w:rPr>
                <w:noProof/>
                <w:webHidden/>
              </w:rPr>
              <w:fldChar w:fldCharType="separate"/>
            </w:r>
            <w:r w:rsidR="0007451C">
              <w:rPr>
                <w:noProof/>
                <w:webHidden/>
              </w:rPr>
              <w:t>12</w:t>
            </w:r>
            <w:r w:rsidR="0007451C">
              <w:rPr>
                <w:noProof/>
                <w:webHidden/>
              </w:rPr>
              <w:fldChar w:fldCharType="end"/>
            </w:r>
          </w:hyperlink>
        </w:p>
        <w:p w14:paraId="6A771B17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488" w:history="1">
            <w:r w:rsidR="0007451C" w:rsidRPr="00C20DA0">
              <w:rPr>
                <w:rStyle w:val="Hyperlink"/>
              </w:rPr>
              <w:t>3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Classe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_Toc57930488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13</w:t>
            </w:r>
            <w:r w:rsidR="0007451C">
              <w:rPr>
                <w:webHidden/>
              </w:rPr>
              <w:fldChar w:fldCharType="end"/>
            </w:r>
          </w:hyperlink>
        </w:p>
        <w:p w14:paraId="76572169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89" w:history="1">
            <w:r w:rsidR="0007451C" w:rsidRPr="00C20DA0">
              <w:rPr>
                <w:rStyle w:val="Hyperlink"/>
                <w:rFonts w:ascii="Arial" w:hAnsi="Arial"/>
              </w:rPr>
              <w:t>3.1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Classe GameVag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_Toc57930489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13</w:t>
            </w:r>
            <w:r w:rsidR="0007451C">
              <w:rPr>
                <w:webHidden/>
              </w:rPr>
              <w:fldChar w:fldCharType="end"/>
            </w:r>
          </w:hyperlink>
        </w:p>
        <w:p w14:paraId="07A9B41B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490" w:history="1">
            <w:r w:rsidR="0007451C" w:rsidRPr="00C20DA0">
              <w:rPr>
                <w:rStyle w:val="Hyperlink"/>
              </w:rPr>
              <w:t>4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_Toc57930490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14</w:t>
            </w:r>
            <w:r w:rsidR="0007451C">
              <w:rPr>
                <w:webHidden/>
              </w:rPr>
              <w:fldChar w:fldCharType="end"/>
            </w:r>
          </w:hyperlink>
        </w:p>
        <w:p w14:paraId="146F2622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1" w:history="1">
            <w:r w:rsidR="0007451C" w:rsidRPr="00C20DA0">
              <w:rPr>
                <w:rStyle w:val="Hyperlink"/>
                <w:rFonts w:ascii="Arial" w:hAnsi="Arial"/>
              </w:rPr>
              <w:t>4.1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Realizar Login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_Toc57930491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14</w:t>
            </w:r>
            <w:r w:rsidR="0007451C">
              <w:rPr>
                <w:webHidden/>
              </w:rPr>
              <w:fldChar w:fldCharType="end"/>
            </w:r>
          </w:hyperlink>
        </w:p>
        <w:p w14:paraId="0716B448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2" w:history="1">
            <w:r w:rsidR="0007451C" w:rsidRPr="00C20DA0">
              <w:rPr>
                <w:rStyle w:val="Hyperlink"/>
                <w:rFonts w:ascii="Arial" w:hAnsi="Arial"/>
              </w:rPr>
              <w:t>4.2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Gerar Conta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_Toc57930492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14</w:t>
            </w:r>
            <w:r w:rsidR="0007451C">
              <w:rPr>
                <w:webHidden/>
              </w:rPr>
              <w:fldChar w:fldCharType="end"/>
            </w:r>
          </w:hyperlink>
        </w:p>
        <w:p w14:paraId="0D0EDE0A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3" w:history="1">
            <w:r w:rsidR="0007451C" w:rsidRPr="00C20DA0">
              <w:rPr>
                <w:rStyle w:val="Hyperlink"/>
                <w:rFonts w:ascii="Arial" w:hAnsi="Arial"/>
              </w:rPr>
              <w:t>4.3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Selecionar Avatar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_Toc57930493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15</w:t>
            </w:r>
            <w:r w:rsidR="0007451C">
              <w:rPr>
                <w:webHidden/>
              </w:rPr>
              <w:fldChar w:fldCharType="end"/>
            </w:r>
          </w:hyperlink>
        </w:p>
        <w:p w14:paraId="0E68DBBC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4" w:history="1">
            <w:r w:rsidR="0007451C" w:rsidRPr="00C20DA0">
              <w:rPr>
                <w:rStyle w:val="Hyperlink"/>
                <w:rFonts w:ascii="Arial" w:hAnsi="Arial"/>
              </w:rPr>
              <w:t>4.4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Movimentar Avatar pelo Mapa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_Toc57930494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15</w:t>
            </w:r>
            <w:r w:rsidR="0007451C">
              <w:rPr>
                <w:webHidden/>
              </w:rPr>
              <w:fldChar w:fldCharType="end"/>
            </w:r>
          </w:hyperlink>
        </w:p>
        <w:p w14:paraId="67C27451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5" w:history="1">
            <w:r w:rsidR="0007451C" w:rsidRPr="00C20DA0">
              <w:rPr>
                <w:rStyle w:val="Hyperlink"/>
                <w:rFonts w:ascii="Arial" w:hAnsi="Arial"/>
              </w:rPr>
              <w:t>4.5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Iniciar Missão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_Toc57930495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16</w:t>
            </w:r>
            <w:r w:rsidR="0007451C">
              <w:rPr>
                <w:webHidden/>
              </w:rPr>
              <w:fldChar w:fldCharType="end"/>
            </w:r>
          </w:hyperlink>
        </w:p>
        <w:p w14:paraId="29F52A08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6" w:history="1">
            <w:r w:rsidR="0007451C" w:rsidRPr="00C20DA0">
              <w:rPr>
                <w:rStyle w:val="Hyperlink"/>
                <w:rFonts w:ascii="Arial" w:hAnsi="Arial"/>
              </w:rPr>
              <w:t>4.6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Abandonar Missão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_Toc57930496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16</w:t>
            </w:r>
            <w:r w:rsidR="0007451C">
              <w:rPr>
                <w:webHidden/>
              </w:rPr>
              <w:fldChar w:fldCharType="end"/>
            </w:r>
          </w:hyperlink>
        </w:p>
        <w:p w14:paraId="3D5A503F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7" w:history="1">
            <w:r w:rsidR="0007451C" w:rsidRPr="00C20DA0">
              <w:rPr>
                <w:rStyle w:val="Hyperlink"/>
                <w:rFonts w:ascii="Arial" w:hAnsi="Arial"/>
              </w:rPr>
              <w:t>4.7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Reiniciar Missão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_Toc57930497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17</w:t>
            </w:r>
            <w:r w:rsidR="0007451C">
              <w:rPr>
                <w:webHidden/>
              </w:rPr>
              <w:fldChar w:fldCharType="end"/>
            </w:r>
          </w:hyperlink>
        </w:p>
        <w:p w14:paraId="4CC54479" w14:textId="77777777" w:rsidR="0007451C" w:rsidRDefault="0097371C">
          <w:pPr>
            <w:pStyle w:val="Sumrio2"/>
            <w:rPr>
              <w:rFonts w:eastAsiaTheme="minorEastAsia" w:cstheme="minorBidi"/>
              <w:smallCaps w:val="0"/>
              <w:sz w:val="22"/>
              <w:szCs w:val="22"/>
            </w:rPr>
          </w:pPr>
          <w:hyperlink w:anchor="_Toc57930498" w:history="1">
            <w:r w:rsidR="0007451C" w:rsidRPr="00C20DA0">
              <w:rPr>
                <w:rStyle w:val="Hyperlink"/>
                <w:rFonts w:ascii="Arial" w:hAnsi="Arial"/>
              </w:rPr>
              <w:t>4.8</w:t>
            </w:r>
            <w:r w:rsidR="0007451C">
              <w:rPr>
                <w:rFonts w:eastAsiaTheme="minorEastAsia" w:cstheme="minorBidi"/>
                <w:small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Sequência Fazer Logout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_Toc57930498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17</w:t>
            </w:r>
            <w:r w:rsidR="0007451C">
              <w:rPr>
                <w:webHidden/>
              </w:rPr>
              <w:fldChar w:fldCharType="end"/>
            </w:r>
          </w:hyperlink>
        </w:p>
        <w:p w14:paraId="46E0A9A7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499" w:history="1">
            <w:r w:rsidR="0007451C" w:rsidRPr="00C20DA0">
              <w:rPr>
                <w:rStyle w:val="Hyperlink"/>
              </w:rPr>
              <w:t>5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Banco de Dados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_Toc57930499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18</w:t>
            </w:r>
            <w:r w:rsidR="0007451C">
              <w:rPr>
                <w:webHidden/>
              </w:rPr>
              <w:fldChar w:fldCharType="end"/>
            </w:r>
          </w:hyperlink>
        </w:p>
        <w:p w14:paraId="33D94163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500" w:history="1">
            <w:r w:rsidR="0007451C" w:rsidRPr="00C20DA0">
              <w:rPr>
                <w:rStyle w:val="Hyperlink"/>
              </w:rPr>
              <w:t>6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Colaboração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_Toc57930500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19</w:t>
            </w:r>
            <w:r w:rsidR="0007451C">
              <w:rPr>
                <w:webHidden/>
              </w:rPr>
              <w:fldChar w:fldCharType="end"/>
            </w:r>
          </w:hyperlink>
        </w:p>
        <w:p w14:paraId="30AE4503" w14:textId="77777777" w:rsidR="0007451C" w:rsidRDefault="0097371C">
          <w:pPr>
            <w:pStyle w:val="Sumrio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57930501" w:history="1">
            <w:r w:rsidR="0007451C" w:rsidRPr="00C20DA0">
              <w:rPr>
                <w:rStyle w:val="Hyperlink"/>
              </w:rPr>
              <w:t>7</w:t>
            </w:r>
            <w:r w:rsidR="0007451C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07451C" w:rsidRPr="00C20DA0">
              <w:rPr>
                <w:rStyle w:val="Hyperlink"/>
              </w:rPr>
              <w:t>Diagrama de Implantação</w:t>
            </w:r>
            <w:r w:rsidR="0007451C">
              <w:rPr>
                <w:webHidden/>
              </w:rPr>
              <w:tab/>
            </w:r>
            <w:r w:rsidR="0007451C">
              <w:rPr>
                <w:webHidden/>
              </w:rPr>
              <w:fldChar w:fldCharType="begin"/>
            </w:r>
            <w:r w:rsidR="0007451C">
              <w:rPr>
                <w:webHidden/>
              </w:rPr>
              <w:instrText xml:space="preserve"> PAGEREF _Toc57930501 \h </w:instrText>
            </w:r>
            <w:r w:rsidR="0007451C">
              <w:rPr>
                <w:webHidden/>
              </w:rPr>
            </w:r>
            <w:r w:rsidR="0007451C">
              <w:rPr>
                <w:webHidden/>
              </w:rPr>
              <w:fldChar w:fldCharType="separate"/>
            </w:r>
            <w:r w:rsidR="0007451C">
              <w:rPr>
                <w:webHidden/>
              </w:rPr>
              <w:t>20</w:t>
            </w:r>
            <w:r w:rsidR="0007451C">
              <w:rPr>
                <w:webHidden/>
              </w:rPr>
              <w:fldChar w:fldCharType="end"/>
            </w:r>
          </w:hyperlink>
        </w:p>
        <w:p w14:paraId="6E3D1B0E" w14:textId="6093FAAF" w:rsidR="007F6EF0" w:rsidRDefault="007F6EF0">
          <w:r w:rsidRPr="007F6EF0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51A1D10" w14:textId="77777777" w:rsidR="00534E77" w:rsidRPr="00534E77" w:rsidRDefault="00534E77" w:rsidP="00534E77"/>
    <w:p w14:paraId="0E619043" w14:textId="77777777" w:rsidR="00922ADC" w:rsidRPr="00922ADC" w:rsidRDefault="00DC03E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before="0"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r w:rsidRPr="00922ADC">
        <w:rPr>
          <w:rFonts w:asciiTheme="minorHAnsi" w:hAnsiTheme="minorHAnsi" w:cstheme="minorHAnsi"/>
          <w:sz w:val="48"/>
          <w:szCs w:val="48"/>
        </w:rPr>
        <w:br w:type="page"/>
      </w:r>
      <w:bookmarkStart w:id="10" w:name="_Regra_Geral"/>
      <w:bookmarkStart w:id="11" w:name="_Toc397090102"/>
      <w:bookmarkStart w:id="12" w:name="_Toc398217687"/>
      <w:bookmarkStart w:id="13" w:name="_Toc57930474"/>
      <w:bookmarkStart w:id="14" w:name="_Toc491662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922ADC" w:rsidRPr="00922ADC">
        <w:rPr>
          <w:rFonts w:asciiTheme="minorHAnsi" w:hAnsiTheme="minorHAnsi" w:cstheme="minorHAnsi"/>
          <w:sz w:val="36"/>
          <w:szCs w:val="36"/>
        </w:rPr>
        <w:lastRenderedPageBreak/>
        <w:t>Regra Geral</w:t>
      </w:r>
      <w:bookmarkEnd w:id="11"/>
      <w:bookmarkEnd w:id="12"/>
      <w:bookmarkEnd w:id="13"/>
    </w:p>
    <w:p w14:paraId="4FE81742" w14:textId="77777777" w:rsidR="00922ADC" w:rsidRPr="008C0F7D" w:rsidRDefault="00922ADC" w:rsidP="00922ADC">
      <w:pPr>
        <w:pStyle w:val="Ttulo2"/>
        <w:spacing w:line="360" w:lineRule="auto"/>
      </w:pPr>
      <w:bookmarkStart w:id="15" w:name="_Toc397090103"/>
      <w:bookmarkStart w:id="16" w:name="_Toc398217688"/>
      <w:bookmarkStart w:id="17" w:name="_Toc57930475"/>
      <w:r w:rsidRPr="008C0F7D">
        <w:rPr>
          <w:rFonts w:asciiTheme="minorHAnsi" w:hAnsiTheme="minorHAnsi" w:cstheme="minorHAnsi"/>
          <w:sz w:val="24"/>
          <w:szCs w:val="24"/>
        </w:rPr>
        <w:t>Padrão de nomenclatura</w:t>
      </w:r>
      <w:bookmarkEnd w:id="15"/>
      <w:bookmarkEnd w:id="16"/>
      <w:bookmarkEnd w:id="17"/>
    </w:p>
    <w:p w14:paraId="15D10C4E" w14:textId="5CEF9CB0" w:rsidR="00922ADC" w:rsidRPr="00755329" w:rsidRDefault="00B22C41" w:rsidP="00922ADC">
      <w:pPr>
        <w:pStyle w:val="Recuodecorpodetexto3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nome dos objetos do sistema</w:t>
      </w:r>
      <w:r w:rsidR="00922ADC" w:rsidRPr="00755329">
        <w:rPr>
          <w:rFonts w:asciiTheme="minorHAnsi" w:hAnsiTheme="minorHAnsi" w:cstheme="minorHAnsi"/>
          <w:szCs w:val="24"/>
        </w:rPr>
        <w:t xml:space="preserve"> deve começar sempre com letra maiúscula </w:t>
      </w:r>
      <w:r w:rsidR="00922ADC" w:rsidRPr="009E6F14">
        <w:rPr>
          <w:rFonts w:asciiTheme="minorHAnsi" w:hAnsiTheme="minorHAnsi" w:cstheme="minorHAnsi"/>
          <w:b/>
          <w:szCs w:val="24"/>
        </w:rPr>
        <w:t>(Pascal Case)</w:t>
      </w:r>
      <w:r w:rsidR="00922ADC" w:rsidRPr="00755329">
        <w:rPr>
          <w:rFonts w:asciiTheme="minorHAnsi" w:hAnsiTheme="minorHAnsi" w:cstheme="minorHAnsi"/>
          <w:szCs w:val="24"/>
        </w:rPr>
        <w:t xml:space="preserve"> e caso for um nome composto o próximo nome dever</w:t>
      </w:r>
      <w:r w:rsidR="00303488">
        <w:rPr>
          <w:rFonts w:asciiTheme="minorHAnsi" w:hAnsiTheme="minorHAnsi" w:cstheme="minorHAnsi"/>
          <w:szCs w:val="24"/>
        </w:rPr>
        <w:t>á começar com a letra maiúscula.</w:t>
      </w:r>
    </w:p>
    <w:p w14:paraId="0FD1D133" w14:textId="77777777" w:rsidR="00922ADC" w:rsidRPr="00755329" w:rsidRDefault="00922ADC" w:rsidP="00922ADC">
      <w:pPr>
        <w:pStyle w:val="Recuodecorpodetexto3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szCs w:val="24"/>
        </w:rPr>
      </w:pPr>
      <w:r w:rsidRPr="00755329">
        <w:rPr>
          <w:rFonts w:asciiTheme="minorHAnsi" w:hAnsiTheme="minorHAnsi" w:cstheme="minorHAnsi"/>
          <w:szCs w:val="24"/>
        </w:rPr>
        <w:t>O nome dos</w:t>
      </w:r>
      <w:r>
        <w:rPr>
          <w:rFonts w:asciiTheme="minorHAnsi" w:hAnsiTheme="minorHAnsi" w:cstheme="minorHAnsi"/>
          <w:szCs w:val="24"/>
        </w:rPr>
        <w:t xml:space="preserve"> objetos deve ficar no singular.</w:t>
      </w:r>
      <w:bookmarkStart w:id="18" w:name="_GoBack"/>
      <w:bookmarkEnd w:id="18"/>
    </w:p>
    <w:p w14:paraId="7F53423A" w14:textId="77777777" w:rsidR="00922ADC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5329">
        <w:rPr>
          <w:rFonts w:cstheme="minorHAnsi"/>
          <w:sz w:val="24"/>
          <w:szCs w:val="24"/>
        </w:rPr>
        <w:t>Fácil entendimento, intuitiva.</w:t>
      </w:r>
    </w:p>
    <w:p w14:paraId="58B929C7" w14:textId="77777777" w:rsidR="00922ADC" w:rsidRPr="00E56686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E56686">
        <w:rPr>
          <w:rFonts w:cstheme="minorHAnsi"/>
          <w:sz w:val="24"/>
          <w:szCs w:val="24"/>
        </w:rPr>
        <w:t>Procurar utilizar nomes que identifiquem sua utilidade e aplicação.</w:t>
      </w:r>
    </w:p>
    <w:p w14:paraId="5284A4FD" w14:textId="77777777" w:rsidR="00922ADC" w:rsidRPr="00755329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55329">
        <w:rPr>
          <w:rFonts w:cstheme="minorHAnsi"/>
          <w:sz w:val="24"/>
          <w:szCs w:val="24"/>
        </w:rPr>
        <w:t>Variáveis, campos e tabelas devem ser utilizados com o mesmo padrão que foram criados.</w:t>
      </w:r>
    </w:p>
    <w:p w14:paraId="45BA54C1" w14:textId="77777777" w:rsidR="00922ADC" w:rsidRPr="00922ADC" w:rsidRDefault="00922ADC" w:rsidP="00922ADC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 caso de uso deve conter uma sigla para sua identificação.</w:t>
      </w:r>
    </w:p>
    <w:bookmarkEnd w:id="14"/>
    <w:p w14:paraId="18523799" w14:textId="77777777" w:rsidR="00922ADC" w:rsidRDefault="00922ADC" w:rsidP="00922ADC">
      <w:pPr>
        <w:spacing w:before="0" w:after="0"/>
        <w:jc w:val="lef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14:paraId="252BA700" w14:textId="77777777"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sz w:val="36"/>
          <w:szCs w:val="36"/>
        </w:rPr>
      </w:pPr>
      <w:bookmarkStart w:id="19" w:name="_Toc397090104"/>
      <w:bookmarkStart w:id="20" w:name="_Toc398217689"/>
      <w:bookmarkStart w:id="21" w:name="_Toc57930476"/>
      <w:r>
        <w:rPr>
          <w:rFonts w:asciiTheme="minorHAnsi" w:hAnsiTheme="minorHAnsi" w:cstheme="minorHAnsi"/>
          <w:sz w:val="36"/>
          <w:szCs w:val="36"/>
        </w:rPr>
        <w:lastRenderedPageBreak/>
        <w:t>Caso de Uso</w:t>
      </w:r>
      <w:bookmarkEnd w:id="19"/>
      <w:bookmarkEnd w:id="20"/>
      <w:bookmarkEnd w:id="21"/>
    </w:p>
    <w:p w14:paraId="16B26A3E" w14:textId="77777777" w:rsidR="00922ADC" w:rsidRDefault="00922ADC" w:rsidP="00922ADC">
      <w:pPr>
        <w:pStyle w:val="Ttulo2"/>
      </w:pPr>
      <w:bookmarkStart w:id="22" w:name="_Toc398217690"/>
      <w:bookmarkStart w:id="23" w:name="_Toc57930477"/>
      <w:r>
        <w:t>Listagem de Atores</w:t>
      </w:r>
      <w:bookmarkEnd w:id="22"/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2"/>
        <w:gridCol w:w="6426"/>
      </w:tblGrid>
      <w:tr w:rsidR="006D0FE3" w14:paraId="3DD393D1" w14:textId="77777777" w:rsidTr="006D0FE3">
        <w:tc>
          <w:tcPr>
            <w:tcW w:w="3212" w:type="dxa"/>
            <w:shd w:val="clear" w:color="auto" w:fill="D9D9D9" w:themeFill="background1" w:themeFillShade="D9"/>
          </w:tcPr>
          <w:p w14:paraId="55A28BB0" w14:textId="77777777" w:rsidR="006D0FE3" w:rsidRPr="006D0FE3" w:rsidRDefault="006D0FE3" w:rsidP="006D0FE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6D0FE3">
              <w:rPr>
                <w:rFonts w:ascii="Calibri" w:hAnsi="Calibri" w:cs="Calibri"/>
                <w:sz w:val="24"/>
                <w:szCs w:val="24"/>
              </w:rPr>
              <w:t>Nome do Usuário</w:t>
            </w:r>
          </w:p>
        </w:tc>
        <w:tc>
          <w:tcPr>
            <w:tcW w:w="6426" w:type="dxa"/>
            <w:shd w:val="clear" w:color="auto" w:fill="D9D9D9" w:themeFill="background1" w:themeFillShade="D9"/>
          </w:tcPr>
          <w:p w14:paraId="57D5BD7F" w14:textId="77777777" w:rsidR="006D0FE3" w:rsidRPr="006D0FE3" w:rsidRDefault="006D0FE3" w:rsidP="006D0FE3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6D0FE3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</w:tr>
      <w:tr w:rsidR="006D0FE3" w14:paraId="191D3A7D" w14:textId="77777777" w:rsidTr="00001858">
        <w:tc>
          <w:tcPr>
            <w:tcW w:w="3212" w:type="dxa"/>
          </w:tcPr>
          <w:p w14:paraId="78DA9B3B" w14:textId="77777777" w:rsidR="006D0FE3" w:rsidRDefault="005C60AC" w:rsidP="006D0FE3">
            <w:r>
              <w:t>Jogador</w:t>
            </w:r>
          </w:p>
        </w:tc>
        <w:tc>
          <w:tcPr>
            <w:tcW w:w="6426" w:type="dxa"/>
          </w:tcPr>
          <w:p w14:paraId="75820C42" w14:textId="37118FF4" w:rsidR="006D0FE3" w:rsidRDefault="005C60AC" w:rsidP="006D0FE3">
            <w:r>
              <w:t>Pessoa que estará j</w:t>
            </w:r>
            <w:r w:rsidR="00197969">
              <w:t>o</w:t>
            </w:r>
            <w:r>
              <w:t>gando.</w:t>
            </w:r>
          </w:p>
        </w:tc>
      </w:tr>
    </w:tbl>
    <w:p w14:paraId="1159804A" w14:textId="77777777" w:rsidR="006D0FE3" w:rsidRPr="006D0FE3" w:rsidRDefault="006D0FE3" w:rsidP="006D0FE3"/>
    <w:p w14:paraId="319B572C" w14:textId="0D8381F2" w:rsidR="00922ADC" w:rsidRPr="00523BFE" w:rsidRDefault="006D0FE3" w:rsidP="00922ADC">
      <w:pPr>
        <w:pStyle w:val="Ttulo2"/>
      </w:pPr>
      <w:bookmarkStart w:id="24" w:name="_Toc398217691"/>
      <w:r>
        <w:t xml:space="preserve"> </w:t>
      </w:r>
      <w:bookmarkStart w:id="25" w:name="_Toc57930478"/>
      <w:r w:rsidR="00E44421">
        <w:t>(CDU001)</w:t>
      </w:r>
      <w:bookmarkEnd w:id="25"/>
      <w:r w:rsidR="00E44421">
        <w:t xml:space="preserve"> </w:t>
      </w:r>
      <w:bookmarkEnd w:id="24"/>
    </w:p>
    <w:p w14:paraId="2F6C06FB" w14:textId="77777777" w:rsidR="00922ADC" w:rsidRPr="00273587" w:rsidRDefault="00922ADC" w:rsidP="00922ADC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26" w:name="_Toc397090106"/>
      <w:bookmarkStart w:id="27" w:name="_Toc398217692"/>
      <w:bookmarkStart w:id="28" w:name="_Toc57930479"/>
      <w:r>
        <w:rPr>
          <w:rFonts w:ascii="Calibri" w:hAnsi="Calibri" w:cs="Calibri"/>
          <w:szCs w:val="24"/>
        </w:rPr>
        <w:t>Modelagem do Caso de Uso</w:t>
      </w:r>
      <w:bookmarkEnd w:id="26"/>
      <w:bookmarkEnd w:id="27"/>
      <w:bookmarkEnd w:id="28"/>
    </w:p>
    <w:tbl>
      <w:tblPr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D74B4A" w:rsidRPr="00273587" w14:paraId="21F6E3E8" w14:textId="77777777" w:rsidTr="00001858">
        <w:tc>
          <w:tcPr>
            <w:tcW w:w="1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14:paraId="5E549669" w14:textId="77777777" w:rsidR="00922ADC" w:rsidRPr="00273587" w:rsidRDefault="00922ADC" w:rsidP="00001858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Sigla</w:t>
            </w:r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14:paraId="6E1B2211" w14:textId="77777777" w:rsidR="00922ADC" w:rsidRPr="00273587" w:rsidRDefault="00922ADC" w:rsidP="00001858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Casos de Uso Relacionados</w:t>
            </w:r>
          </w:p>
        </w:tc>
      </w:tr>
      <w:tr w:rsidR="00922ADC" w:rsidRPr="00273587" w14:paraId="41A50096" w14:textId="77777777" w:rsidTr="00001858">
        <w:trPr>
          <w:trHeight w:val="333"/>
        </w:trPr>
        <w:tc>
          <w:tcPr>
            <w:tcW w:w="11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7920D55" w14:textId="4639409E" w:rsidR="00922ADC" w:rsidRPr="00273587" w:rsidRDefault="0058401C" w:rsidP="00001858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CDU000</w:t>
            </w:r>
          </w:p>
        </w:tc>
        <w:tc>
          <w:tcPr>
            <w:tcW w:w="80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162562" w14:textId="2550DFE5" w:rsidR="00922ADC" w:rsidRPr="00273587" w:rsidRDefault="00D74B4A" w:rsidP="00001858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D8D100" wp14:editId="4B9D55DE">
                  <wp:extent cx="4943559" cy="320722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077" cy="3214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29D82" w14:textId="12916363" w:rsidR="00E255A2" w:rsidRDefault="00E255A2" w:rsidP="00E255A2"/>
    <w:p w14:paraId="6E9E9AAA" w14:textId="55A05375" w:rsidR="00E255A2" w:rsidRDefault="00E255A2" w:rsidP="00E255A2"/>
    <w:p w14:paraId="02AE9855" w14:textId="49C4F887" w:rsidR="00E255A2" w:rsidRPr="00E255A2" w:rsidRDefault="00E255A2" w:rsidP="00E255A2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29" w:name="_Toc397090107"/>
      <w:bookmarkStart w:id="30" w:name="_Toc398217693"/>
      <w:bookmarkStart w:id="31" w:name="_Toc57930480"/>
      <w:r w:rsidRPr="00273587">
        <w:rPr>
          <w:rFonts w:ascii="Calibri" w:hAnsi="Calibri" w:cs="Calibri"/>
          <w:szCs w:val="24"/>
        </w:rPr>
        <w:t xml:space="preserve">Descrição </w:t>
      </w:r>
      <w:r w:rsidRPr="00C73DB5">
        <w:rPr>
          <w:rFonts w:ascii="Calibri" w:hAnsi="Calibri" w:cs="Calibri"/>
          <w:szCs w:val="24"/>
        </w:rPr>
        <w:t>do Caso de Uso</w:t>
      </w:r>
      <w:bookmarkEnd w:id="29"/>
      <w:bookmarkEnd w:id="30"/>
      <w:r>
        <w:rPr>
          <w:rFonts w:ascii="Calibri" w:hAnsi="Calibri" w:cs="Calibri"/>
          <w:szCs w:val="24"/>
        </w:rPr>
        <w:t xml:space="preserve"> Realizar Login</w:t>
      </w:r>
      <w:bookmarkEnd w:id="3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491"/>
      </w:tblGrid>
      <w:tr w:rsidR="00922ADC" w14:paraId="56F01814" w14:textId="77777777" w:rsidTr="00003A43">
        <w:tc>
          <w:tcPr>
            <w:tcW w:w="2689" w:type="dxa"/>
            <w:shd w:val="clear" w:color="auto" w:fill="D9D9D9"/>
          </w:tcPr>
          <w:p w14:paraId="0F1F87A2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491" w:type="dxa"/>
            <w:shd w:val="clear" w:color="auto" w:fill="D9D9D9"/>
          </w:tcPr>
          <w:p w14:paraId="47A31882" w14:textId="48572928" w:rsidR="00922ADC" w:rsidRPr="00205CAF" w:rsidRDefault="004934FC" w:rsidP="00001858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Realizar Login</w:t>
            </w:r>
          </w:p>
        </w:tc>
      </w:tr>
      <w:tr w:rsidR="00922ADC" w14:paraId="08E7D2BE" w14:textId="77777777" w:rsidTr="00003A43">
        <w:tc>
          <w:tcPr>
            <w:tcW w:w="2689" w:type="dxa"/>
            <w:shd w:val="clear" w:color="auto" w:fill="D9D9D9"/>
          </w:tcPr>
          <w:p w14:paraId="53D8A3D6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491" w:type="dxa"/>
            <w:shd w:val="clear" w:color="auto" w:fill="auto"/>
          </w:tcPr>
          <w:p w14:paraId="39122A26" w14:textId="77777777" w:rsidR="00922ADC" w:rsidRPr="00205CAF" w:rsidRDefault="00922AD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922ADC" w14:paraId="36A1759D" w14:textId="77777777" w:rsidTr="00003A43">
        <w:tc>
          <w:tcPr>
            <w:tcW w:w="2689" w:type="dxa"/>
            <w:shd w:val="clear" w:color="auto" w:fill="D9D9D9"/>
          </w:tcPr>
          <w:p w14:paraId="408C7BD2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491" w:type="dxa"/>
            <w:shd w:val="clear" w:color="auto" w:fill="auto"/>
          </w:tcPr>
          <w:p w14:paraId="6876F4FD" w14:textId="73011EE6" w:rsidR="00922ADC" w:rsidRPr="00205CAF" w:rsidRDefault="004934FC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922ADC" w14:paraId="65C83803" w14:textId="77777777" w:rsidTr="00003A43">
        <w:tc>
          <w:tcPr>
            <w:tcW w:w="2689" w:type="dxa"/>
            <w:shd w:val="clear" w:color="auto" w:fill="D9D9D9"/>
          </w:tcPr>
          <w:p w14:paraId="6B29CA7F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491" w:type="dxa"/>
            <w:shd w:val="clear" w:color="auto" w:fill="auto"/>
          </w:tcPr>
          <w:p w14:paraId="3D4A4866" w14:textId="77777777" w:rsidR="00922ADC" w:rsidRPr="00205CAF" w:rsidRDefault="00922AD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922ADC" w14:paraId="0539A6FB" w14:textId="77777777" w:rsidTr="00003A43">
        <w:tc>
          <w:tcPr>
            <w:tcW w:w="2689" w:type="dxa"/>
            <w:shd w:val="clear" w:color="auto" w:fill="D9D9D9"/>
          </w:tcPr>
          <w:p w14:paraId="4D19A574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491" w:type="dxa"/>
            <w:shd w:val="clear" w:color="auto" w:fill="auto"/>
          </w:tcPr>
          <w:p w14:paraId="6BED2F3A" w14:textId="5BB0FD10" w:rsidR="00922ADC" w:rsidRPr="00205CAF" w:rsidRDefault="004934FC" w:rsidP="00001858">
            <w:pPr>
              <w:rPr>
                <w:rFonts w:ascii="Calibri" w:hAnsi="Calibri"/>
                <w:lang w:eastAsia="en-US"/>
              </w:rPr>
            </w:pPr>
            <w:r w:rsidRPr="004934FC">
              <w:rPr>
                <w:rFonts w:ascii="Calibri" w:hAnsi="Calibri"/>
                <w:lang w:eastAsia="en-US"/>
              </w:rPr>
              <w:t>Este caso de uso descreve as etapas percorridas por um usuário para acessar sua conta no jogo</w:t>
            </w:r>
          </w:p>
        </w:tc>
      </w:tr>
      <w:tr w:rsidR="00922ADC" w14:paraId="3F73BD57" w14:textId="77777777" w:rsidTr="00003A43">
        <w:tc>
          <w:tcPr>
            <w:tcW w:w="2689" w:type="dxa"/>
            <w:shd w:val="clear" w:color="auto" w:fill="D9D9D9"/>
          </w:tcPr>
          <w:p w14:paraId="7C0E20DD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lastRenderedPageBreak/>
              <w:t>Pré-Condição</w:t>
            </w:r>
          </w:p>
        </w:tc>
        <w:tc>
          <w:tcPr>
            <w:tcW w:w="6491" w:type="dxa"/>
            <w:shd w:val="clear" w:color="auto" w:fill="auto"/>
          </w:tcPr>
          <w:p w14:paraId="05DB0C4E" w14:textId="5B392951" w:rsidR="00922ADC" w:rsidRPr="00205CAF" w:rsidRDefault="00922AD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922ADC" w14:paraId="6CE423F8" w14:textId="77777777" w:rsidTr="00003A43">
        <w:tc>
          <w:tcPr>
            <w:tcW w:w="2689" w:type="dxa"/>
            <w:shd w:val="clear" w:color="auto" w:fill="D9D9D9"/>
          </w:tcPr>
          <w:p w14:paraId="56338480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491" w:type="dxa"/>
            <w:shd w:val="clear" w:color="auto" w:fill="auto"/>
          </w:tcPr>
          <w:p w14:paraId="116F10CC" w14:textId="3AF2FD51" w:rsidR="00922ADC" w:rsidRPr="00205CAF" w:rsidRDefault="00922AD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922ADC" w14:paraId="7692A8CD" w14:textId="77777777" w:rsidTr="00001858">
        <w:tc>
          <w:tcPr>
            <w:tcW w:w="9180" w:type="dxa"/>
            <w:gridSpan w:val="2"/>
            <w:shd w:val="clear" w:color="auto" w:fill="D9D9D9"/>
          </w:tcPr>
          <w:p w14:paraId="0744D456" w14:textId="77777777" w:rsidR="00922ADC" w:rsidRPr="00205CAF" w:rsidRDefault="00922ADC" w:rsidP="00001858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922ADC" w14:paraId="41A2A721" w14:textId="77777777" w:rsidTr="00003A43">
        <w:tc>
          <w:tcPr>
            <w:tcW w:w="2689" w:type="dxa"/>
            <w:shd w:val="clear" w:color="auto" w:fill="D9D9D9"/>
          </w:tcPr>
          <w:p w14:paraId="7362BE33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491" w:type="dxa"/>
            <w:shd w:val="clear" w:color="auto" w:fill="D9D9D9"/>
          </w:tcPr>
          <w:p w14:paraId="2E27A2F0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4934FC" w14:paraId="45BB6A9E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4DAA65BF" w14:textId="705C6BA5" w:rsidR="004934FC" w:rsidRPr="000E23D0" w:rsidRDefault="000E23D0" w:rsidP="000E23D0">
            <w:pPr>
              <w:rPr>
                <w:rFonts w:ascii="Calibri" w:hAnsi="Calibri"/>
                <w:bCs/>
                <w:lang w:eastAsia="en-US"/>
              </w:rPr>
            </w:pPr>
            <w:r w:rsidRPr="000E23D0">
              <w:rPr>
                <w:rFonts w:ascii="Calibri" w:hAnsi="Calibri"/>
                <w:bCs/>
                <w:lang w:eastAsia="en-US"/>
              </w:rPr>
              <w:t>1. Inserir nome da conta</w:t>
            </w:r>
          </w:p>
        </w:tc>
        <w:tc>
          <w:tcPr>
            <w:tcW w:w="6491" w:type="dxa"/>
            <w:shd w:val="clear" w:color="auto" w:fill="auto"/>
          </w:tcPr>
          <w:p w14:paraId="1D0E395D" w14:textId="77777777" w:rsidR="004934FC" w:rsidRPr="00205CAF" w:rsidRDefault="004934F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4934FC" w14:paraId="5F261FDB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2FEDCF81" w14:textId="77777777" w:rsidR="004934FC" w:rsidRPr="00205CAF" w:rsidRDefault="004934FC" w:rsidP="00001858">
            <w:pPr>
              <w:rPr>
                <w:rFonts w:ascii="Calibri" w:hAnsi="Calibri"/>
                <w:b/>
                <w:lang w:eastAsia="en-US"/>
              </w:rPr>
            </w:pPr>
          </w:p>
        </w:tc>
        <w:tc>
          <w:tcPr>
            <w:tcW w:w="6491" w:type="dxa"/>
            <w:shd w:val="clear" w:color="auto" w:fill="auto"/>
          </w:tcPr>
          <w:p w14:paraId="513E53EA" w14:textId="5C794C11" w:rsidR="004934FC" w:rsidRPr="000E23D0" w:rsidRDefault="000E23D0" w:rsidP="000E23D0">
            <w:pPr>
              <w:rPr>
                <w:rFonts w:ascii="Calibri" w:hAnsi="Calibri"/>
                <w:lang w:eastAsia="en-US"/>
              </w:rPr>
            </w:pPr>
            <w:r w:rsidRPr="000E23D0">
              <w:rPr>
                <w:rFonts w:ascii="Calibri" w:hAnsi="Calibri"/>
                <w:lang w:eastAsia="en-US"/>
              </w:rPr>
              <w:t>2. Verificar nome</w:t>
            </w:r>
          </w:p>
        </w:tc>
      </w:tr>
      <w:tr w:rsidR="004934FC" w14:paraId="05E6B668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3A76B2C2" w14:textId="3B43C260" w:rsidR="004934FC" w:rsidRPr="000E23D0" w:rsidRDefault="00003A43" w:rsidP="000E23D0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3. Inserir senha</w:t>
            </w:r>
          </w:p>
        </w:tc>
        <w:tc>
          <w:tcPr>
            <w:tcW w:w="6491" w:type="dxa"/>
            <w:shd w:val="clear" w:color="auto" w:fill="auto"/>
          </w:tcPr>
          <w:p w14:paraId="76B481DB" w14:textId="77777777" w:rsidR="004934FC" w:rsidRPr="00205CAF" w:rsidRDefault="004934F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4934FC" w14:paraId="5AC54E48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05895F3E" w14:textId="77777777" w:rsidR="004934FC" w:rsidRPr="000E23D0" w:rsidRDefault="004934FC" w:rsidP="000E23D0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491" w:type="dxa"/>
            <w:shd w:val="clear" w:color="auto" w:fill="auto"/>
          </w:tcPr>
          <w:p w14:paraId="0217813A" w14:textId="423DC686" w:rsidR="004934FC" w:rsidRPr="000E23D0" w:rsidRDefault="00003A43" w:rsidP="00003A43">
            <w:pPr>
              <w:tabs>
                <w:tab w:val="left" w:pos="840"/>
              </w:tabs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4. Verificar senha</w:t>
            </w:r>
          </w:p>
        </w:tc>
      </w:tr>
      <w:tr w:rsidR="004934FC" w14:paraId="63B10FF5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01C09E1B" w14:textId="74EA39A1" w:rsidR="004934FC" w:rsidRPr="000E23D0" w:rsidRDefault="00003A43" w:rsidP="000E23D0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5. Clicar em enviar</w:t>
            </w:r>
          </w:p>
        </w:tc>
        <w:tc>
          <w:tcPr>
            <w:tcW w:w="6491" w:type="dxa"/>
            <w:shd w:val="clear" w:color="auto" w:fill="auto"/>
          </w:tcPr>
          <w:p w14:paraId="557E2728" w14:textId="77777777" w:rsidR="004934FC" w:rsidRPr="00205CAF" w:rsidRDefault="004934FC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4934FC" w14:paraId="06460685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371722F4" w14:textId="77777777" w:rsidR="004934FC" w:rsidRPr="000E23D0" w:rsidRDefault="004934FC" w:rsidP="000E23D0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491" w:type="dxa"/>
            <w:shd w:val="clear" w:color="auto" w:fill="auto"/>
          </w:tcPr>
          <w:p w14:paraId="0DA4CC80" w14:textId="611B8464" w:rsidR="004934FC" w:rsidRPr="000E23D0" w:rsidRDefault="00003A43" w:rsidP="000E23D0">
            <w:pPr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6. Enviar confirmação</w:t>
            </w:r>
          </w:p>
        </w:tc>
      </w:tr>
      <w:tr w:rsidR="004934FC" w14:paraId="28F8AD6E" w14:textId="77777777" w:rsidTr="00003A43">
        <w:trPr>
          <w:trHeight w:val="375"/>
        </w:trPr>
        <w:tc>
          <w:tcPr>
            <w:tcW w:w="2689" w:type="dxa"/>
            <w:shd w:val="clear" w:color="auto" w:fill="FFFFFF" w:themeFill="background1"/>
          </w:tcPr>
          <w:p w14:paraId="6A48EADC" w14:textId="77777777" w:rsidR="004934FC" w:rsidRPr="000E23D0" w:rsidRDefault="004934FC" w:rsidP="000E23D0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491" w:type="dxa"/>
            <w:shd w:val="clear" w:color="auto" w:fill="auto"/>
          </w:tcPr>
          <w:p w14:paraId="0A66E8AB" w14:textId="146659D0" w:rsidR="004934FC" w:rsidRPr="000E23D0" w:rsidRDefault="00003A43" w:rsidP="000E23D0">
            <w:pPr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7. Mostrar aviso em caso de erro</w:t>
            </w:r>
          </w:p>
        </w:tc>
      </w:tr>
      <w:tr w:rsidR="00922ADC" w14:paraId="533CC031" w14:textId="77777777" w:rsidTr="00003A43">
        <w:trPr>
          <w:trHeight w:val="375"/>
        </w:trPr>
        <w:tc>
          <w:tcPr>
            <w:tcW w:w="2689" w:type="dxa"/>
            <w:shd w:val="clear" w:color="auto" w:fill="D9D9D9"/>
          </w:tcPr>
          <w:p w14:paraId="17F283F1" w14:textId="77777777" w:rsidR="00922ADC" w:rsidRPr="00205CAF" w:rsidRDefault="00922ADC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491" w:type="dxa"/>
            <w:shd w:val="clear" w:color="auto" w:fill="auto"/>
          </w:tcPr>
          <w:p w14:paraId="4DBC7E0E" w14:textId="7993D916" w:rsidR="00922ADC" w:rsidRPr="00205CAF" w:rsidRDefault="00922ADC" w:rsidP="00001858">
            <w:pPr>
              <w:rPr>
                <w:rFonts w:ascii="Calibri" w:hAnsi="Calibri"/>
                <w:lang w:eastAsia="en-US"/>
              </w:rPr>
            </w:pPr>
          </w:p>
        </w:tc>
      </w:tr>
    </w:tbl>
    <w:p w14:paraId="12814184" w14:textId="03BB1955" w:rsidR="00E255A2" w:rsidRDefault="00E255A2" w:rsidP="00E255A2">
      <w:bookmarkStart w:id="32" w:name="_Toc398217694"/>
    </w:p>
    <w:p w14:paraId="3BC78415" w14:textId="7648E606" w:rsidR="00E255A2" w:rsidRPr="00E255A2" w:rsidRDefault="00E255A2" w:rsidP="00E255A2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3" w:name="_Toc57930481"/>
      <w:r>
        <w:rPr>
          <w:rFonts w:ascii="Calibri" w:hAnsi="Calibri" w:cs="Calibri"/>
          <w:szCs w:val="24"/>
        </w:rPr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 Uso</w:t>
      </w:r>
      <w:r>
        <w:rPr>
          <w:rFonts w:ascii="Calibri" w:hAnsi="Calibri" w:cs="Calibri"/>
          <w:szCs w:val="24"/>
        </w:rPr>
        <w:t xml:space="preserve"> Gerar conta</w:t>
      </w:r>
      <w:bookmarkEnd w:id="3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0E23D0" w14:paraId="1C0FB8CF" w14:textId="77777777" w:rsidTr="00001858">
        <w:tc>
          <w:tcPr>
            <w:tcW w:w="2972" w:type="dxa"/>
            <w:shd w:val="clear" w:color="auto" w:fill="D9D9D9"/>
          </w:tcPr>
          <w:p w14:paraId="5913766C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5AB2E533" w14:textId="775432F3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Gera Conta</w:t>
            </w:r>
          </w:p>
        </w:tc>
      </w:tr>
      <w:tr w:rsidR="000E23D0" w14:paraId="358691FC" w14:textId="77777777" w:rsidTr="00001858">
        <w:tc>
          <w:tcPr>
            <w:tcW w:w="2972" w:type="dxa"/>
            <w:shd w:val="clear" w:color="auto" w:fill="D9D9D9"/>
          </w:tcPr>
          <w:p w14:paraId="2231AA87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6667C1E6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3FE41BE3" w14:textId="77777777" w:rsidTr="00001858">
        <w:tc>
          <w:tcPr>
            <w:tcW w:w="2972" w:type="dxa"/>
            <w:shd w:val="clear" w:color="auto" w:fill="D9D9D9"/>
          </w:tcPr>
          <w:p w14:paraId="069B4CF0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0EE3453E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0E23D0" w14:paraId="559F697A" w14:textId="77777777" w:rsidTr="00001858">
        <w:tc>
          <w:tcPr>
            <w:tcW w:w="2972" w:type="dxa"/>
            <w:shd w:val="clear" w:color="auto" w:fill="D9D9D9"/>
          </w:tcPr>
          <w:p w14:paraId="2D0EAE6E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27467912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323999D0" w14:textId="77777777" w:rsidTr="00001858">
        <w:tc>
          <w:tcPr>
            <w:tcW w:w="2972" w:type="dxa"/>
            <w:shd w:val="clear" w:color="auto" w:fill="D9D9D9"/>
          </w:tcPr>
          <w:p w14:paraId="5F9E412A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5536CBE9" w14:textId="1120117A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  <w:r w:rsidRPr="000E23D0">
              <w:rPr>
                <w:rFonts w:ascii="Calibri" w:hAnsi="Calibri"/>
                <w:lang w:eastAsia="en-US"/>
              </w:rPr>
              <w:t>Este caso de uso descreve as etapas percorridas por um usuário ao se cadastrar para jogar</w:t>
            </w:r>
          </w:p>
        </w:tc>
      </w:tr>
      <w:tr w:rsidR="000E23D0" w14:paraId="460F0972" w14:textId="77777777" w:rsidTr="00001858">
        <w:tc>
          <w:tcPr>
            <w:tcW w:w="2972" w:type="dxa"/>
            <w:shd w:val="clear" w:color="auto" w:fill="D9D9D9"/>
          </w:tcPr>
          <w:p w14:paraId="66CE972D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1E8A98A7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33D94D62" w14:textId="77777777" w:rsidTr="00001858">
        <w:tc>
          <w:tcPr>
            <w:tcW w:w="2972" w:type="dxa"/>
            <w:shd w:val="clear" w:color="auto" w:fill="D9D9D9"/>
          </w:tcPr>
          <w:p w14:paraId="49EA3EE5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3A7BA0EC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2166952A" w14:textId="77777777" w:rsidTr="00001858">
        <w:tc>
          <w:tcPr>
            <w:tcW w:w="9180" w:type="dxa"/>
            <w:gridSpan w:val="2"/>
            <w:shd w:val="clear" w:color="auto" w:fill="D9D9D9"/>
          </w:tcPr>
          <w:p w14:paraId="327A85AA" w14:textId="77777777" w:rsidR="000E23D0" w:rsidRPr="00205CAF" w:rsidRDefault="000E23D0" w:rsidP="00001858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0E23D0" w14:paraId="5C7870E4" w14:textId="77777777" w:rsidTr="00001858">
        <w:tc>
          <w:tcPr>
            <w:tcW w:w="2972" w:type="dxa"/>
            <w:shd w:val="clear" w:color="auto" w:fill="D9D9D9"/>
          </w:tcPr>
          <w:p w14:paraId="77752DE4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656E8886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0E23D0" w14:paraId="3CAC1B92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38FD078" w14:textId="6A5D930F" w:rsidR="000E23D0" w:rsidRPr="000E23D0" w:rsidRDefault="00003A43" w:rsidP="00003A43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1. Inserir nome</w:t>
            </w:r>
          </w:p>
        </w:tc>
        <w:tc>
          <w:tcPr>
            <w:tcW w:w="6208" w:type="dxa"/>
            <w:shd w:val="clear" w:color="auto" w:fill="auto"/>
          </w:tcPr>
          <w:p w14:paraId="0F3D45D1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2580C19B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31AA962B" w14:textId="69835900" w:rsidR="000E23D0" w:rsidRPr="00003A43" w:rsidRDefault="00003A43" w:rsidP="000E23D0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 xml:space="preserve">2. </w:t>
            </w:r>
            <w:proofErr w:type="spellStart"/>
            <w:r w:rsidRPr="00003A43">
              <w:rPr>
                <w:rFonts w:ascii="Calibri" w:hAnsi="Calibri"/>
                <w:bCs/>
                <w:lang w:eastAsia="en-US"/>
              </w:rPr>
              <w:t>Nickname</w:t>
            </w:r>
            <w:proofErr w:type="spellEnd"/>
          </w:p>
        </w:tc>
        <w:tc>
          <w:tcPr>
            <w:tcW w:w="6208" w:type="dxa"/>
            <w:shd w:val="clear" w:color="auto" w:fill="auto"/>
          </w:tcPr>
          <w:p w14:paraId="784FB933" w14:textId="4E4D6AB2" w:rsidR="000E23D0" w:rsidRPr="000E23D0" w:rsidRDefault="000E23D0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3D361CDA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7901652" w14:textId="315B4B45" w:rsidR="000E23D0" w:rsidRPr="000E23D0" w:rsidRDefault="000E23D0" w:rsidP="000E23D0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DB53EC6" w14:textId="378DA121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  <w:r w:rsidRPr="000E23D0">
              <w:rPr>
                <w:rFonts w:ascii="Calibri" w:hAnsi="Calibri"/>
                <w:lang w:eastAsia="en-US"/>
              </w:rPr>
              <w:t xml:space="preserve">3. Informar se esse </w:t>
            </w:r>
            <w:proofErr w:type="spellStart"/>
            <w:r w:rsidRPr="000E23D0">
              <w:rPr>
                <w:rFonts w:ascii="Calibri" w:hAnsi="Calibri"/>
                <w:lang w:eastAsia="en-US"/>
              </w:rPr>
              <w:t>nickname</w:t>
            </w:r>
            <w:proofErr w:type="spellEnd"/>
            <w:r w:rsidRPr="000E23D0">
              <w:rPr>
                <w:rFonts w:ascii="Calibri" w:hAnsi="Calibri"/>
                <w:lang w:eastAsia="en-US"/>
              </w:rPr>
              <w:t xml:space="preserve"> já está sendo utilizado</w:t>
            </w:r>
          </w:p>
        </w:tc>
      </w:tr>
      <w:tr w:rsidR="000E23D0" w14:paraId="20C3CCAE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FFDB8C0" w14:textId="33DBBDE3" w:rsidR="000E23D0" w:rsidRPr="000E23D0" w:rsidRDefault="00003A43" w:rsidP="000E23D0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4. Data de nascimento</w:t>
            </w:r>
          </w:p>
        </w:tc>
        <w:tc>
          <w:tcPr>
            <w:tcW w:w="6208" w:type="dxa"/>
            <w:shd w:val="clear" w:color="auto" w:fill="auto"/>
          </w:tcPr>
          <w:p w14:paraId="23A58A9F" w14:textId="5F589817" w:rsidR="000E23D0" w:rsidRPr="000E23D0" w:rsidRDefault="000E23D0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477E61B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28FFDAA" w14:textId="1978F907" w:rsidR="000E23D0" w:rsidRPr="000E23D0" w:rsidRDefault="00003A43" w:rsidP="00003A43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5. Relação com a instituição</w:t>
            </w:r>
          </w:p>
        </w:tc>
        <w:tc>
          <w:tcPr>
            <w:tcW w:w="6208" w:type="dxa"/>
            <w:shd w:val="clear" w:color="auto" w:fill="auto"/>
          </w:tcPr>
          <w:p w14:paraId="39031D0E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4A78284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676F208" w14:textId="13DEF867" w:rsidR="000E23D0" w:rsidRPr="000E23D0" w:rsidRDefault="00003A43" w:rsidP="000E23D0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6. Senha</w:t>
            </w:r>
          </w:p>
        </w:tc>
        <w:tc>
          <w:tcPr>
            <w:tcW w:w="6208" w:type="dxa"/>
            <w:shd w:val="clear" w:color="auto" w:fill="auto"/>
          </w:tcPr>
          <w:p w14:paraId="2C300D3A" w14:textId="163F2CD0" w:rsidR="000E23D0" w:rsidRPr="000E23D0" w:rsidRDefault="000E23D0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E23D0" w14:paraId="639FFC54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EAD6309" w14:textId="288F86E4" w:rsidR="000E23D0" w:rsidRPr="000E23D0" w:rsidRDefault="00003A43" w:rsidP="00003A43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7. Confirmação de senha</w:t>
            </w:r>
          </w:p>
        </w:tc>
        <w:tc>
          <w:tcPr>
            <w:tcW w:w="6208" w:type="dxa"/>
            <w:shd w:val="clear" w:color="auto" w:fill="auto"/>
          </w:tcPr>
          <w:p w14:paraId="5CBD4229" w14:textId="33015797" w:rsidR="000E23D0" w:rsidRPr="000E23D0" w:rsidRDefault="000E23D0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7EC952EF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991FB0F" w14:textId="77777777" w:rsidR="00003A43" w:rsidRPr="00003A43" w:rsidRDefault="00003A43" w:rsidP="00003A43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00595973" w14:textId="77777777" w:rsidR="00003A43" w:rsidRPr="000E23D0" w:rsidRDefault="00003A43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588541C6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396A7C8" w14:textId="77777777" w:rsidR="00003A43" w:rsidRPr="00003A43" w:rsidRDefault="00003A43" w:rsidP="00003A43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25AF7E19" w14:textId="1CA1076E" w:rsidR="00003A43" w:rsidRPr="000E23D0" w:rsidRDefault="00003A43" w:rsidP="000E23D0">
            <w:pPr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8. Informar caso a senha esteja incorreta</w:t>
            </w:r>
          </w:p>
        </w:tc>
      </w:tr>
      <w:tr w:rsidR="00003A43" w14:paraId="2F8E7AE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C7E9756" w14:textId="5EE2F880" w:rsidR="00003A43" w:rsidRPr="00003A43" w:rsidRDefault="00003A43" w:rsidP="00003A43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>9. Envio de cadastro</w:t>
            </w:r>
          </w:p>
        </w:tc>
        <w:tc>
          <w:tcPr>
            <w:tcW w:w="6208" w:type="dxa"/>
            <w:shd w:val="clear" w:color="auto" w:fill="auto"/>
          </w:tcPr>
          <w:p w14:paraId="6F807ED4" w14:textId="77777777" w:rsidR="00003A43" w:rsidRPr="000E23D0" w:rsidRDefault="00003A43" w:rsidP="000E23D0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47BC1F38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ADB3D03" w14:textId="77777777" w:rsidR="00003A43" w:rsidRPr="00003A43" w:rsidRDefault="00003A43" w:rsidP="00003A43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17C04FA5" w14:textId="2DE6DDFA" w:rsidR="00003A43" w:rsidRPr="000E23D0" w:rsidRDefault="00003A43" w:rsidP="000E23D0">
            <w:pPr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10. Informar se algum campo não está preenchido ou com algum erro</w:t>
            </w:r>
          </w:p>
        </w:tc>
      </w:tr>
      <w:tr w:rsidR="000E23D0" w14:paraId="33E30102" w14:textId="77777777" w:rsidTr="00001858">
        <w:trPr>
          <w:trHeight w:val="375"/>
        </w:trPr>
        <w:tc>
          <w:tcPr>
            <w:tcW w:w="2972" w:type="dxa"/>
            <w:shd w:val="clear" w:color="auto" w:fill="D9D9D9"/>
          </w:tcPr>
          <w:p w14:paraId="0BA00FC4" w14:textId="77777777" w:rsidR="000E23D0" w:rsidRPr="00205CAF" w:rsidRDefault="000E23D0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16897F3D" w14:textId="77777777" w:rsidR="000E23D0" w:rsidRPr="00205CAF" w:rsidRDefault="000E23D0" w:rsidP="00001858">
            <w:pPr>
              <w:rPr>
                <w:rFonts w:ascii="Calibri" w:hAnsi="Calibri"/>
                <w:lang w:eastAsia="en-US"/>
              </w:rPr>
            </w:pPr>
          </w:p>
        </w:tc>
      </w:tr>
    </w:tbl>
    <w:p w14:paraId="7EE90EF6" w14:textId="07F6A616" w:rsidR="00ED6E63" w:rsidRDefault="00ED6E63" w:rsidP="00ED6E63"/>
    <w:p w14:paraId="1C4E5809" w14:textId="55017308" w:rsidR="00003A43" w:rsidRPr="00003A43" w:rsidRDefault="00003A43" w:rsidP="00003A43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4" w:name="_Toc57930482"/>
      <w:r>
        <w:rPr>
          <w:rFonts w:ascii="Calibri" w:hAnsi="Calibri" w:cs="Calibri"/>
          <w:szCs w:val="24"/>
        </w:rPr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Selecionar Avatar</w:t>
      </w:r>
      <w:bookmarkEnd w:id="3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003A43" w14:paraId="6491074D" w14:textId="77777777" w:rsidTr="00001858">
        <w:tc>
          <w:tcPr>
            <w:tcW w:w="2972" w:type="dxa"/>
            <w:shd w:val="clear" w:color="auto" w:fill="D9D9D9"/>
          </w:tcPr>
          <w:p w14:paraId="21E6CE69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2E894E63" w14:textId="42708DD2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Selecionar Avatar</w:t>
            </w:r>
          </w:p>
        </w:tc>
      </w:tr>
      <w:tr w:rsidR="00003A43" w14:paraId="4C4B8CAE" w14:textId="77777777" w:rsidTr="00001858">
        <w:tc>
          <w:tcPr>
            <w:tcW w:w="2972" w:type="dxa"/>
            <w:shd w:val="clear" w:color="auto" w:fill="D9D9D9"/>
          </w:tcPr>
          <w:p w14:paraId="2AD1FEEC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552D776E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1C58FC74" w14:textId="77777777" w:rsidTr="00001858">
        <w:tc>
          <w:tcPr>
            <w:tcW w:w="2972" w:type="dxa"/>
            <w:shd w:val="clear" w:color="auto" w:fill="D9D9D9"/>
          </w:tcPr>
          <w:p w14:paraId="0960C143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5FE2D6D8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003A43" w14:paraId="29E673C6" w14:textId="77777777" w:rsidTr="00001858">
        <w:tc>
          <w:tcPr>
            <w:tcW w:w="2972" w:type="dxa"/>
            <w:shd w:val="clear" w:color="auto" w:fill="D9D9D9"/>
          </w:tcPr>
          <w:p w14:paraId="1CD9BBC5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68052EEF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1053D2A1" w14:textId="77777777" w:rsidTr="00001858">
        <w:tc>
          <w:tcPr>
            <w:tcW w:w="2972" w:type="dxa"/>
            <w:shd w:val="clear" w:color="auto" w:fill="D9D9D9"/>
          </w:tcPr>
          <w:p w14:paraId="08F42A75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1A0D6E79" w14:textId="78CF3F60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  <w:r w:rsidRPr="00003A43">
              <w:rPr>
                <w:rFonts w:ascii="Calibri" w:hAnsi="Calibri"/>
                <w:lang w:eastAsia="en-US"/>
              </w:rPr>
              <w:t>Este caso de uso descreve as ações do jogador para selecionara um avatar para o jogo</w:t>
            </w:r>
          </w:p>
        </w:tc>
      </w:tr>
      <w:tr w:rsidR="00003A43" w14:paraId="3BDA004F" w14:textId="77777777" w:rsidTr="00001858">
        <w:tc>
          <w:tcPr>
            <w:tcW w:w="2972" w:type="dxa"/>
            <w:shd w:val="clear" w:color="auto" w:fill="D9D9D9"/>
          </w:tcPr>
          <w:p w14:paraId="7AC42694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5208EF87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290B751E" w14:textId="77777777" w:rsidTr="00001858">
        <w:tc>
          <w:tcPr>
            <w:tcW w:w="2972" w:type="dxa"/>
            <w:shd w:val="clear" w:color="auto" w:fill="D9D9D9"/>
          </w:tcPr>
          <w:p w14:paraId="354AB09D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0D664FAE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7C36CCBA" w14:textId="77777777" w:rsidTr="00001858">
        <w:tc>
          <w:tcPr>
            <w:tcW w:w="9180" w:type="dxa"/>
            <w:gridSpan w:val="2"/>
            <w:shd w:val="clear" w:color="auto" w:fill="D9D9D9"/>
          </w:tcPr>
          <w:p w14:paraId="3798CE80" w14:textId="77777777" w:rsidR="00003A43" w:rsidRPr="00205CAF" w:rsidRDefault="00003A43" w:rsidP="00001858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003A43" w14:paraId="6F9DCB84" w14:textId="77777777" w:rsidTr="00001858">
        <w:tc>
          <w:tcPr>
            <w:tcW w:w="2972" w:type="dxa"/>
            <w:shd w:val="clear" w:color="auto" w:fill="D9D9D9"/>
          </w:tcPr>
          <w:p w14:paraId="5D58FFAB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3A5525F4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003A43" w14:paraId="439FC1AF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3958AE8" w14:textId="16A80726" w:rsidR="00003A43" w:rsidRPr="000E23D0" w:rsidRDefault="00003A43" w:rsidP="00001858">
            <w:pPr>
              <w:rPr>
                <w:rFonts w:ascii="Calibri" w:hAnsi="Calibri"/>
                <w:bCs/>
                <w:lang w:eastAsia="en-US"/>
              </w:rPr>
            </w:pPr>
            <w:r w:rsidRPr="00003A43">
              <w:rPr>
                <w:rFonts w:ascii="Calibri" w:hAnsi="Calibri"/>
                <w:bCs/>
                <w:lang w:eastAsia="en-US"/>
              </w:rPr>
              <w:t xml:space="preserve">1. </w:t>
            </w:r>
            <w:r w:rsidR="00001858">
              <w:rPr>
                <w:rFonts w:ascii="Calibri" w:hAnsi="Calibri"/>
                <w:bCs/>
                <w:lang w:eastAsia="en-US"/>
              </w:rPr>
              <w:t>Iniciar jogo</w:t>
            </w:r>
          </w:p>
        </w:tc>
        <w:tc>
          <w:tcPr>
            <w:tcW w:w="6208" w:type="dxa"/>
            <w:shd w:val="clear" w:color="auto" w:fill="auto"/>
          </w:tcPr>
          <w:p w14:paraId="6AFE94CF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7DD55DB9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2D63369" w14:textId="4726FB38" w:rsidR="00003A43" w:rsidRPr="00003A43" w:rsidRDefault="00003A43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E7F1F02" w14:textId="77777777" w:rsidR="00003A43" w:rsidRPr="000E23D0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4B3B1378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D7985C7" w14:textId="77777777" w:rsidR="00003A43" w:rsidRPr="000E23D0" w:rsidRDefault="00003A43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3A0E21FF" w14:textId="79C25411" w:rsidR="00003A43" w:rsidRPr="00205CAF" w:rsidRDefault="00001858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2</w:t>
            </w:r>
            <w:r w:rsidR="00003A43" w:rsidRPr="000E23D0">
              <w:rPr>
                <w:rFonts w:ascii="Calibri" w:hAnsi="Calibri"/>
                <w:lang w:eastAsia="en-US"/>
              </w:rPr>
              <w:t xml:space="preserve">. </w:t>
            </w:r>
            <w:r>
              <w:rPr>
                <w:rFonts w:ascii="Calibri" w:hAnsi="Calibri"/>
                <w:lang w:eastAsia="en-US"/>
              </w:rPr>
              <w:t>Mudar para tela de seleção de avatar</w:t>
            </w:r>
          </w:p>
        </w:tc>
      </w:tr>
      <w:tr w:rsidR="00003A43" w14:paraId="4C42DF34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3466C8A6" w14:textId="1CD8AF10" w:rsidR="00003A43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>
              <w:rPr>
                <w:rFonts w:ascii="Calibri" w:hAnsi="Calibri"/>
                <w:bCs/>
                <w:lang w:eastAsia="en-US"/>
              </w:rPr>
              <w:t>3</w:t>
            </w:r>
            <w:r w:rsidR="00003A43" w:rsidRPr="00003A43">
              <w:rPr>
                <w:rFonts w:ascii="Calibri" w:hAnsi="Calibri"/>
                <w:bCs/>
                <w:lang w:eastAsia="en-US"/>
              </w:rPr>
              <w:t xml:space="preserve">. </w:t>
            </w:r>
            <w:r>
              <w:rPr>
                <w:rFonts w:ascii="Calibri" w:hAnsi="Calibri"/>
                <w:bCs/>
                <w:lang w:eastAsia="en-US"/>
              </w:rPr>
              <w:t>Escolher avatar</w:t>
            </w:r>
          </w:p>
        </w:tc>
        <w:tc>
          <w:tcPr>
            <w:tcW w:w="6208" w:type="dxa"/>
            <w:shd w:val="clear" w:color="auto" w:fill="auto"/>
          </w:tcPr>
          <w:p w14:paraId="662C4AEA" w14:textId="77777777" w:rsidR="00003A43" w:rsidRPr="000E23D0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2E688585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3C79B2D2" w14:textId="38B33C01" w:rsidR="00003A43" w:rsidRPr="000E23D0" w:rsidRDefault="00001858" w:rsidP="00001858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>
              <w:rPr>
                <w:rFonts w:ascii="Calibri" w:hAnsi="Calibri"/>
                <w:bCs/>
                <w:lang w:eastAsia="en-US"/>
              </w:rPr>
              <w:t>4</w:t>
            </w:r>
            <w:r w:rsidR="00003A43" w:rsidRPr="00003A43">
              <w:rPr>
                <w:rFonts w:ascii="Calibri" w:hAnsi="Calibri"/>
                <w:bCs/>
                <w:lang w:eastAsia="en-US"/>
              </w:rPr>
              <w:t xml:space="preserve">. </w:t>
            </w:r>
            <w:r>
              <w:rPr>
                <w:rFonts w:ascii="Calibri" w:hAnsi="Calibri"/>
                <w:bCs/>
                <w:lang w:eastAsia="en-US"/>
              </w:rPr>
              <w:t>Confirmar escolha</w:t>
            </w:r>
          </w:p>
        </w:tc>
        <w:tc>
          <w:tcPr>
            <w:tcW w:w="6208" w:type="dxa"/>
            <w:shd w:val="clear" w:color="auto" w:fill="auto"/>
          </w:tcPr>
          <w:p w14:paraId="23CDEF78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3A43" w14:paraId="08623F5C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AD6F842" w14:textId="6D8A80E7" w:rsidR="00003A43" w:rsidRPr="000E23D0" w:rsidRDefault="00003A43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23FEFDFB" w14:textId="302C84B7" w:rsidR="00003A43" w:rsidRPr="000E23D0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5. Carregar mapa do jogo</w:t>
            </w:r>
          </w:p>
        </w:tc>
      </w:tr>
      <w:tr w:rsidR="00003A43" w14:paraId="17D86C51" w14:textId="77777777" w:rsidTr="00001858">
        <w:trPr>
          <w:trHeight w:val="375"/>
        </w:trPr>
        <w:tc>
          <w:tcPr>
            <w:tcW w:w="2972" w:type="dxa"/>
            <w:shd w:val="clear" w:color="auto" w:fill="D9D9D9"/>
          </w:tcPr>
          <w:p w14:paraId="2E045892" w14:textId="77777777" w:rsidR="00003A43" w:rsidRPr="00205CAF" w:rsidRDefault="00003A43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77C691E8" w14:textId="77777777" w:rsidR="00003A43" w:rsidRPr="00205CAF" w:rsidRDefault="00003A43" w:rsidP="00001858">
            <w:pPr>
              <w:rPr>
                <w:rFonts w:ascii="Calibri" w:hAnsi="Calibri"/>
                <w:lang w:eastAsia="en-US"/>
              </w:rPr>
            </w:pPr>
          </w:p>
        </w:tc>
      </w:tr>
    </w:tbl>
    <w:p w14:paraId="0F0374B3" w14:textId="36EC2424" w:rsidR="00003A43" w:rsidRDefault="00003A43" w:rsidP="00ED6E63"/>
    <w:p w14:paraId="1C3353BE" w14:textId="78F6048B" w:rsidR="00001858" w:rsidRPr="00001858" w:rsidRDefault="00001858" w:rsidP="00001858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5" w:name="_Toc57930483"/>
      <w:r>
        <w:rPr>
          <w:rFonts w:ascii="Calibri" w:hAnsi="Calibri" w:cs="Calibri"/>
          <w:szCs w:val="24"/>
        </w:rPr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Movimentar Avatar pelo Mapa</w:t>
      </w:r>
      <w:bookmarkEnd w:id="35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001858" w14:paraId="73F37D81" w14:textId="77777777" w:rsidTr="00001858">
        <w:tc>
          <w:tcPr>
            <w:tcW w:w="2972" w:type="dxa"/>
            <w:shd w:val="clear" w:color="auto" w:fill="D9D9D9"/>
          </w:tcPr>
          <w:p w14:paraId="2000CED2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5A0B0609" w14:textId="7EAE15C3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Movimentar Avatar pelo Mapa</w:t>
            </w:r>
          </w:p>
        </w:tc>
      </w:tr>
      <w:tr w:rsidR="00001858" w14:paraId="79DD9DDD" w14:textId="77777777" w:rsidTr="00001858">
        <w:tc>
          <w:tcPr>
            <w:tcW w:w="2972" w:type="dxa"/>
            <w:shd w:val="clear" w:color="auto" w:fill="D9D9D9"/>
          </w:tcPr>
          <w:p w14:paraId="5F22AFD4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50C03C7E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F6675C2" w14:textId="77777777" w:rsidTr="00001858">
        <w:tc>
          <w:tcPr>
            <w:tcW w:w="2972" w:type="dxa"/>
            <w:shd w:val="clear" w:color="auto" w:fill="D9D9D9"/>
          </w:tcPr>
          <w:p w14:paraId="45FE1D4C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40B6C9BF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001858" w14:paraId="72E99BD1" w14:textId="77777777" w:rsidTr="00001858">
        <w:tc>
          <w:tcPr>
            <w:tcW w:w="2972" w:type="dxa"/>
            <w:shd w:val="clear" w:color="auto" w:fill="D9D9D9"/>
          </w:tcPr>
          <w:p w14:paraId="58C0775B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6AAFBCC4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1B636A33" w14:textId="77777777" w:rsidTr="00001858">
        <w:tc>
          <w:tcPr>
            <w:tcW w:w="2972" w:type="dxa"/>
            <w:shd w:val="clear" w:color="auto" w:fill="D9D9D9"/>
          </w:tcPr>
          <w:p w14:paraId="070BA15B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lastRenderedPageBreak/>
              <w:t>Resumo</w:t>
            </w:r>
          </w:p>
        </w:tc>
        <w:tc>
          <w:tcPr>
            <w:tcW w:w="6208" w:type="dxa"/>
            <w:shd w:val="clear" w:color="auto" w:fill="auto"/>
          </w:tcPr>
          <w:p w14:paraId="6439E06C" w14:textId="2E899E9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Este caso de uso descreve as ações de movimentação após a seleção do avatar</w:t>
            </w:r>
          </w:p>
        </w:tc>
      </w:tr>
      <w:tr w:rsidR="00001858" w14:paraId="3956D403" w14:textId="77777777" w:rsidTr="00001858">
        <w:tc>
          <w:tcPr>
            <w:tcW w:w="2972" w:type="dxa"/>
            <w:shd w:val="clear" w:color="auto" w:fill="D9D9D9"/>
          </w:tcPr>
          <w:p w14:paraId="4FEDEDA2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75C24826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7D44674E" w14:textId="77777777" w:rsidTr="00001858">
        <w:tc>
          <w:tcPr>
            <w:tcW w:w="2972" w:type="dxa"/>
            <w:shd w:val="clear" w:color="auto" w:fill="D9D9D9"/>
          </w:tcPr>
          <w:p w14:paraId="53105AD2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3578FB10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50E52FB6" w14:textId="77777777" w:rsidTr="00001858">
        <w:tc>
          <w:tcPr>
            <w:tcW w:w="9180" w:type="dxa"/>
            <w:gridSpan w:val="2"/>
            <w:shd w:val="clear" w:color="auto" w:fill="D9D9D9"/>
          </w:tcPr>
          <w:p w14:paraId="443C1B04" w14:textId="77777777" w:rsidR="00001858" w:rsidRPr="00205CAF" w:rsidRDefault="00001858" w:rsidP="00001858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001858" w14:paraId="7C556CC7" w14:textId="77777777" w:rsidTr="00001858">
        <w:tc>
          <w:tcPr>
            <w:tcW w:w="2972" w:type="dxa"/>
            <w:shd w:val="clear" w:color="auto" w:fill="D9D9D9"/>
          </w:tcPr>
          <w:p w14:paraId="036428FF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348563E1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001858" w14:paraId="50F32B36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43AF76A" w14:textId="64FC5638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1. Botão de interação</w:t>
            </w:r>
          </w:p>
        </w:tc>
        <w:tc>
          <w:tcPr>
            <w:tcW w:w="6208" w:type="dxa"/>
            <w:shd w:val="clear" w:color="auto" w:fill="auto"/>
          </w:tcPr>
          <w:p w14:paraId="153297B8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5EE44CF7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BCD8764" w14:textId="77777777" w:rsidR="00001858" w:rsidRPr="00003A43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36CFD9D3" w14:textId="4B7E7124" w:rsidR="00001858" w:rsidRPr="000E23D0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2. Avatar interage com objetos</w:t>
            </w:r>
          </w:p>
        </w:tc>
      </w:tr>
      <w:tr w:rsidR="00001858" w14:paraId="3CF0FDCB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7698D59" w14:textId="4BC45BE2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3. Botão direcional direita</w:t>
            </w:r>
            <w:r w:rsidRPr="00001858">
              <w:rPr>
                <w:rFonts w:ascii="Calibri" w:hAnsi="Calibri"/>
                <w:bCs/>
                <w:lang w:eastAsia="en-US"/>
              </w:rPr>
              <w:tab/>
            </w:r>
          </w:p>
        </w:tc>
        <w:tc>
          <w:tcPr>
            <w:tcW w:w="6208" w:type="dxa"/>
            <w:shd w:val="clear" w:color="auto" w:fill="auto"/>
          </w:tcPr>
          <w:p w14:paraId="27608592" w14:textId="1049830E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429258E0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44520BA" w14:textId="3F848C71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6B053A16" w14:textId="0758326B" w:rsidR="00001858" w:rsidRPr="000E23D0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4. Avatar anda para direita</w:t>
            </w:r>
          </w:p>
        </w:tc>
      </w:tr>
      <w:tr w:rsidR="00001858" w14:paraId="0DABE42F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3685F06" w14:textId="24C9F742" w:rsidR="00001858" w:rsidRPr="000E23D0" w:rsidRDefault="00001858" w:rsidP="00001858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5.Botão direcional esquerda</w:t>
            </w:r>
          </w:p>
        </w:tc>
        <w:tc>
          <w:tcPr>
            <w:tcW w:w="6208" w:type="dxa"/>
            <w:shd w:val="clear" w:color="auto" w:fill="auto"/>
          </w:tcPr>
          <w:p w14:paraId="56120DE5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DDF902A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65D9853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1FA952F0" w14:textId="550B25F2" w:rsidR="00001858" w:rsidRPr="000E23D0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6. Avatar anda para esquerda</w:t>
            </w:r>
          </w:p>
        </w:tc>
      </w:tr>
      <w:tr w:rsidR="00001858" w14:paraId="79188195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ACF2E85" w14:textId="6C3F3F26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7. Botão direcional cima</w:t>
            </w:r>
          </w:p>
        </w:tc>
        <w:tc>
          <w:tcPr>
            <w:tcW w:w="6208" w:type="dxa"/>
            <w:shd w:val="clear" w:color="auto" w:fill="auto"/>
          </w:tcPr>
          <w:p w14:paraId="29388A25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F96D62D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30E1056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0D959C38" w14:textId="0BAF1520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8. Avatar anda para cima</w:t>
            </w:r>
          </w:p>
        </w:tc>
      </w:tr>
      <w:tr w:rsidR="00001858" w14:paraId="28577E80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339E061" w14:textId="26A7F692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9. Botão direcional baixo</w:t>
            </w:r>
          </w:p>
        </w:tc>
        <w:tc>
          <w:tcPr>
            <w:tcW w:w="6208" w:type="dxa"/>
            <w:shd w:val="clear" w:color="auto" w:fill="auto"/>
          </w:tcPr>
          <w:p w14:paraId="1E61C88D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742E208C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3FF07F6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19E152B1" w14:textId="123A326E" w:rsidR="00001858" w:rsidRPr="00001858" w:rsidRDefault="00001858" w:rsidP="00001858">
            <w:pPr>
              <w:tabs>
                <w:tab w:val="left" w:pos="930"/>
              </w:tabs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10. Avatar anda para baixo</w:t>
            </w:r>
          </w:p>
        </w:tc>
      </w:tr>
      <w:tr w:rsidR="00001858" w14:paraId="6EFA94C9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189D416" w14:textId="4CDC8A86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11. Botão direcional direita e cima</w:t>
            </w:r>
          </w:p>
        </w:tc>
        <w:tc>
          <w:tcPr>
            <w:tcW w:w="6208" w:type="dxa"/>
            <w:shd w:val="clear" w:color="auto" w:fill="auto"/>
          </w:tcPr>
          <w:p w14:paraId="4F9A56A3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766C0D0E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0288F74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6F143CC4" w14:textId="11F2E134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12. Avatar anda na diagonal direta superior</w:t>
            </w:r>
          </w:p>
        </w:tc>
      </w:tr>
      <w:tr w:rsidR="00001858" w14:paraId="5ED6AA31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3C02629" w14:textId="6D668CF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13. Botão direcional direta e baixo</w:t>
            </w:r>
          </w:p>
        </w:tc>
        <w:tc>
          <w:tcPr>
            <w:tcW w:w="6208" w:type="dxa"/>
            <w:shd w:val="clear" w:color="auto" w:fill="auto"/>
          </w:tcPr>
          <w:p w14:paraId="2D84E875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4C7A2C8D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562AEFC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15DFF9AD" w14:textId="0613644D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14. Avatar anda na diagonal direita inferior</w:t>
            </w:r>
          </w:p>
        </w:tc>
      </w:tr>
      <w:tr w:rsidR="00001858" w14:paraId="0F49ABD8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2B0A9D15" w14:textId="7A218DC8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15. Botão direcional esquerda e cima</w:t>
            </w:r>
          </w:p>
        </w:tc>
        <w:tc>
          <w:tcPr>
            <w:tcW w:w="6208" w:type="dxa"/>
            <w:shd w:val="clear" w:color="auto" w:fill="auto"/>
          </w:tcPr>
          <w:p w14:paraId="5138E8D9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13699ACA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0297AF4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525EA194" w14:textId="5BEF1EED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16. Avatar anda na diagonal esquerda superior</w:t>
            </w:r>
          </w:p>
        </w:tc>
      </w:tr>
      <w:tr w:rsidR="00001858" w14:paraId="7EA66FA7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3BA311A7" w14:textId="48D30DBD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17. Botão direcional esquerda e baixo</w:t>
            </w:r>
          </w:p>
        </w:tc>
        <w:tc>
          <w:tcPr>
            <w:tcW w:w="6208" w:type="dxa"/>
            <w:shd w:val="clear" w:color="auto" w:fill="auto"/>
          </w:tcPr>
          <w:p w14:paraId="79E91A64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4D98137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DE80AF3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29F8EC90" w14:textId="39A2A2F2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18. Avatar anda na diagonal esquerda inferior</w:t>
            </w:r>
          </w:p>
        </w:tc>
      </w:tr>
      <w:tr w:rsidR="00001858" w14:paraId="4EA86E75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5E698EC" w14:textId="732D89CA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  <w:r w:rsidRPr="00001858">
              <w:rPr>
                <w:rFonts w:ascii="Calibri" w:hAnsi="Calibri"/>
                <w:bCs/>
                <w:lang w:eastAsia="en-US"/>
              </w:rPr>
              <w:t>19. Botão de pausa</w:t>
            </w:r>
          </w:p>
        </w:tc>
        <w:tc>
          <w:tcPr>
            <w:tcW w:w="6208" w:type="dxa"/>
            <w:shd w:val="clear" w:color="auto" w:fill="auto"/>
          </w:tcPr>
          <w:p w14:paraId="5A8580BB" w14:textId="77777777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29E1DDA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98045E9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906EDE9" w14:textId="41BEEBC4" w:rsidR="00001858" w:rsidRPr="00001858" w:rsidRDefault="00001858" w:rsidP="00001858">
            <w:pPr>
              <w:rPr>
                <w:rFonts w:ascii="Calibri" w:hAnsi="Calibri"/>
                <w:lang w:eastAsia="en-US"/>
              </w:rPr>
            </w:pPr>
            <w:r w:rsidRPr="00001858">
              <w:rPr>
                <w:rFonts w:ascii="Calibri" w:hAnsi="Calibri"/>
                <w:lang w:eastAsia="en-US"/>
              </w:rPr>
              <w:t>20. Abre a tela de menu de pausa</w:t>
            </w:r>
          </w:p>
        </w:tc>
      </w:tr>
      <w:tr w:rsidR="00001858" w14:paraId="79344D55" w14:textId="77777777" w:rsidTr="00001858">
        <w:trPr>
          <w:trHeight w:val="375"/>
        </w:trPr>
        <w:tc>
          <w:tcPr>
            <w:tcW w:w="2972" w:type="dxa"/>
            <w:shd w:val="clear" w:color="auto" w:fill="D9D9D9"/>
          </w:tcPr>
          <w:p w14:paraId="44AA5FF8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57307639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</w:tbl>
    <w:p w14:paraId="23918312" w14:textId="332913C9" w:rsidR="00001858" w:rsidRDefault="00001858" w:rsidP="00ED6E63"/>
    <w:p w14:paraId="49E8D166" w14:textId="01C219FF" w:rsidR="00001858" w:rsidRPr="00E255A2" w:rsidRDefault="00E255A2" w:rsidP="00E255A2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6" w:name="_Toc57930484"/>
      <w:r>
        <w:rPr>
          <w:rFonts w:ascii="Calibri" w:hAnsi="Calibri" w:cs="Calibri"/>
          <w:szCs w:val="24"/>
        </w:rPr>
        <w:lastRenderedPageBreak/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Iniciar Missão</w:t>
      </w:r>
      <w:bookmarkEnd w:id="3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001858" w14:paraId="63B36A90" w14:textId="77777777" w:rsidTr="00001858">
        <w:tc>
          <w:tcPr>
            <w:tcW w:w="2972" w:type="dxa"/>
            <w:shd w:val="clear" w:color="auto" w:fill="D9D9D9"/>
          </w:tcPr>
          <w:p w14:paraId="79DB98ED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7886BAA6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Selecionar Avatar</w:t>
            </w:r>
          </w:p>
        </w:tc>
      </w:tr>
      <w:tr w:rsidR="00001858" w14:paraId="03F73C8A" w14:textId="77777777" w:rsidTr="00001858">
        <w:tc>
          <w:tcPr>
            <w:tcW w:w="2972" w:type="dxa"/>
            <w:shd w:val="clear" w:color="auto" w:fill="D9D9D9"/>
          </w:tcPr>
          <w:p w14:paraId="750C04AE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691C7667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1CBB897A" w14:textId="77777777" w:rsidTr="00001858">
        <w:tc>
          <w:tcPr>
            <w:tcW w:w="2972" w:type="dxa"/>
            <w:shd w:val="clear" w:color="auto" w:fill="D9D9D9"/>
          </w:tcPr>
          <w:p w14:paraId="3EDA3BEC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553992A4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001858" w14:paraId="672AA98E" w14:textId="77777777" w:rsidTr="00001858">
        <w:tc>
          <w:tcPr>
            <w:tcW w:w="2972" w:type="dxa"/>
            <w:shd w:val="clear" w:color="auto" w:fill="D9D9D9"/>
          </w:tcPr>
          <w:p w14:paraId="6195D660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4C4DFE89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784886EA" w14:textId="77777777" w:rsidTr="00001858">
        <w:tc>
          <w:tcPr>
            <w:tcW w:w="2972" w:type="dxa"/>
            <w:shd w:val="clear" w:color="auto" w:fill="D9D9D9"/>
          </w:tcPr>
          <w:p w14:paraId="6AB799FB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209B1385" w14:textId="0ECD239D" w:rsidR="00001858" w:rsidRPr="00205CAF" w:rsidRDefault="00E255A2" w:rsidP="00001858">
            <w:pPr>
              <w:rPr>
                <w:rFonts w:ascii="Calibri" w:hAnsi="Calibri"/>
                <w:lang w:eastAsia="en-US"/>
              </w:rPr>
            </w:pPr>
            <w:r w:rsidRPr="00E255A2">
              <w:rPr>
                <w:rFonts w:ascii="Calibri" w:hAnsi="Calibri"/>
                <w:lang w:eastAsia="en-US"/>
              </w:rPr>
              <w:t>Este caso de uso descreve as ações de um jogador deve fazer para iniciar uma missão</w:t>
            </w:r>
          </w:p>
        </w:tc>
      </w:tr>
      <w:tr w:rsidR="00001858" w14:paraId="4B568A5E" w14:textId="77777777" w:rsidTr="00001858">
        <w:tc>
          <w:tcPr>
            <w:tcW w:w="2972" w:type="dxa"/>
            <w:shd w:val="clear" w:color="auto" w:fill="D9D9D9"/>
          </w:tcPr>
          <w:p w14:paraId="116CC8A7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155A7C12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11E6794" w14:textId="77777777" w:rsidTr="00001858">
        <w:tc>
          <w:tcPr>
            <w:tcW w:w="2972" w:type="dxa"/>
            <w:shd w:val="clear" w:color="auto" w:fill="D9D9D9"/>
          </w:tcPr>
          <w:p w14:paraId="52070B18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7341747A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04AC432D" w14:textId="77777777" w:rsidTr="00001858">
        <w:tc>
          <w:tcPr>
            <w:tcW w:w="9180" w:type="dxa"/>
            <w:gridSpan w:val="2"/>
            <w:shd w:val="clear" w:color="auto" w:fill="D9D9D9"/>
          </w:tcPr>
          <w:p w14:paraId="76786AF5" w14:textId="77777777" w:rsidR="00001858" w:rsidRPr="00205CAF" w:rsidRDefault="00001858" w:rsidP="00001858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001858" w14:paraId="53906C9A" w14:textId="77777777" w:rsidTr="00001858">
        <w:tc>
          <w:tcPr>
            <w:tcW w:w="2972" w:type="dxa"/>
            <w:shd w:val="clear" w:color="auto" w:fill="D9D9D9"/>
          </w:tcPr>
          <w:p w14:paraId="5F99C6B9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29699BF2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001858" w14:paraId="757082F6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6A33A0B" w14:textId="68AA7F5D" w:rsidR="00001858" w:rsidRPr="000E23D0" w:rsidRDefault="00E255A2" w:rsidP="00001858">
            <w:pPr>
              <w:rPr>
                <w:rFonts w:ascii="Calibri" w:hAnsi="Calibri"/>
                <w:bCs/>
                <w:lang w:eastAsia="en-US"/>
              </w:rPr>
            </w:pPr>
            <w:r w:rsidRPr="00E255A2">
              <w:rPr>
                <w:rFonts w:ascii="Calibri" w:hAnsi="Calibri"/>
                <w:bCs/>
                <w:lang w:eastAsia="en-US"/>
              </w:rPr>
              <w:t>1. Andar até um ponto de missão</w:t>
            </w:r>
          </w:p>
        </w:tc>
        <w:tc>
          <w:tcPr>
            <w:tcW w:w="6208" w:type="dxa"/>
            <w:shd w:val="clear" w:color="auto" w:fill="auto"/>
          </w:tcPr>
          <w:p w14:paraId="1EF699A1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0368D6BC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85D1086" w14:textId="7F2D7CDF" w:rsidR="00001858" w:rsidRPr="00003A43" w:rsidRDefault="00E255A2" w:rsidP="00001858">
            <w:pPr>
              <w:rPr>
                <w:rFonts w:ascii="Calibri" w:hAnsi="Calibri"/>
                <w:bCs/>
                <w:lang w:eastAsia="en-US"/>
              </w:rPr>
            </w:pPr>
            <w:r w:rsidRPr="00E255A2">
              <w:rPr>
                <w:rFonts w:ascii="Calibri" w:hAnsi="Calibri"/>
                <w:bCs/>
                <w:lang w:eastAsia="en-US"/>
              </w:rPr>
              <w:t>2. Apertar botão de interação</w:t>
            </w:r>
          </w:p>
        </w:tc>
        <w:tc>
          <w:tcPr>
            <w:tcW w:w="6208" w:type="dxa"/>
            <w:shd w:val="clear" w:color="auto" w:fill="auto"/>
          </w:tcPr>
          <w:p w14:paraId="254FD9F2" w14:textId="77777777" w:rsidR="00001858" w:rsidRPr="000E23D0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4769589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8029827" w14:textId="77777777" w:rsidR="00001858" w:rsidRPr="000E23D0" w:rsidRDefault="00001858" w:rsidP="00001858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693F04D" w14:textId="6C41E216" w:rsidR="00001858" w:rsidRPr="00205CAF" w:rsidRDefault="00E255A2" w:rsidP="00E255A2">
            <w:pPr>
              <w:tabs>
                <w:tab w:val="left" w:pos="675"/>
              </w:tabs>
              <w:rPr>
                <w:rFonts w:ascii="Calibri" w:hAnsi="Calibri"/>
                <w:lang w:eastAsia="en-US"/>
              </w:rPr>
            </w:pPr>
            <w:r w:rsidRPr="00E255A2">
              <w:rPr>
                <w:rFonts w:ascii="Calibri" w:hAnsi="Calibri"/>
                <w:lang w:eastAsia="en-US"/>
              </w:rPr>
              <w:t>3. Exibir mensagem de confirmação</w:t>
            </w:r>
          </w:p>
        </w:tc>
      </w:tr>
      <w:tr w:rsidR="00001858" w14:paraId="6043D353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4538143" w14:textId="43E45F7D" w:rsidR="00001858" w:rsidRPr="000E23D0" w:rsidRDefault="00E255A2" w:rsidP="00001858">
            <w:pPr>
              <w:rPr>
                <w:rFonts w:ascii="Calibri" w:hAnsi="Calibri"/>
                <w:bCs/>
                <w:lang w:eastAsia="en-US"/>
              </w:rPr>
            </w:pPr>
            <w:r w:rsidRPr="00E255A2">
              <w:rPr>
                <w:rFonts w:ascii="Calibri" w:hAnsi="Calibri"/>
                <w:bCs/>
                <w:lang w:eastAsia="en-US"/>
              </w:rPr>
              <w:t>4. Selecionar opção de confirmar</w:t>
            </w:r>
          </w:p>
        </w:tc>
        <w:tc>
          <w:tcPr>
            <w:tcW w:w="6208" w:type="dxa"/>
            <w:shd w:val="clear" w:color="auto" w:fill="auto"/>
          </w:tcPr>
          <w:p w14:paraId="5292AEAC" w14:textId="77777777" w:rsidR="00001858" w:rsidRPr="000E23D0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  <w:tr w:rsidR="00001858" w14:paraId="3D6DBB1C" w14:textId="77777777" w:rsidTr="00001858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250F0500" w14:textId="7A51B24F" w:rsidR="00001858" w:rsidRPr="000E23D0" w:rsidRDefault="00001858" w:rsidP="00001858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C3F8F6A" w14:textId="2B71AA03" w:rsidR="00001858" w:rsidRPr="00205CAF" w:rsidRDefault="00E255A2" w:rsidP="00001858">
            <w:pPr>
              <w:rPr>
                <w:rFonts w:ascii="Calibri" w:hAnsi="Calibri"/>
                <w:lang w:eastAsia="en-US"/>
              </w:rPr>
            </w:pPr>
            <w:r w:rsidRPr="00E255A2">
              <w:rPr>
                <w:rFonts w:ascii="Calibri" w:hAnsi="Calibri"/>
                <w:lang w:eastAsia="en-US"/>
              </w:rPr>
              <w:t>5. Iniciar missão</w:t>
            </w:r>
          </w:p>
        </w:tc>
      </w:tr>
      <w:tr w:rsidR="00001858" w14:paraId="4AF85030" w14:textId="77777777" w:rsidTr="00001858">
        <w:trPr>
          <w:trHeight w:val="375"/>
        </w:trPr>
        <w:tc>
          <w:tcPr>
            <w:tcW w:w="2972" w:type="dxa"/>
            <w:shd w:val="clear" w:color="auto" w:fill="D9D9D9"/>
          </w:tcPr>
          <w:p w14:paraId="68B15A4A" w14:textId="77777777" w:rsidR="00001858" w:rsidRPr="00205CAF" w:rsidRDefault="00001858" w:rsidP="00001858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76E1AEB5" w14:textId="77777777" w:rsidR="00001858" w:rsidRPr="00205CAF" w:rsidRDefault="00001858" w:rsidP="00001858">
            <w:pPr>
              <w:rPr>
                <w:rFonts w:ascii="Calibri" w:hAnsi="Calibri"/>
                <w:lang w:eastAsia="en-US"/>
              </w:rPr>
            </w:pPr>
          </w:p>
        </w:tc>
      </w:tr>
    </w:tbl>
    <w:p w14:paraId="23D9D3FA" w14:textId="535C255E" w:rsidR="00E255A2" w:rsidRDefault="00E255A2" w:rsidP="00ED6E63"/>
    <w:p w14:paraId="11126137" w14:textId="536FD875" w:rsidR="00E255A2" w:rsidRPr="00185A09" w:rsidRDefault="00185A09" w:rsidP="00185A09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7" w:name="_Toc57930485"/>
      <w:r>
        <w:rPr>
          <w:rFonts w:ascii="Calibri" w:hAnsi="Calibri" w:cs="Calibri"/>
          <w:szCs w:val="24"/>
        </w:rPr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Abandonar Missão</w:t>
      </w:r>
      <w:bookmarkEnd w:id="37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E255A2" w14:paraId="4E4961BD" w14:textId="77777777" w:rsidTr="000A084D">
        <w:tc>
          <w:tcPr>
            <w:tcW w:w="2972" w:type="dxa"/>
            <w:shd w:val="clear" w:color="auto" w:fill="D9D9D9"/>
          </w:tcPr>
          <w:p w14:paraId="4001E92B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245AE67F" w14:textId="14822B65" w:rsidR="00E255A2" w:rsidRPr="00205CAF" w:rsidRDefault="00185A09" w:rsidP="000A084D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Abandonar Missão</w:t>
            </w:r>
          </w:p>
        </w:tc>
      </w:tr>
      <w:tr w:rsidR="00E255A2" w14:paraId="4D823508" w14:textId="77777777" w:rsidTr="000A084D">
        <w:tc>
          <w:tcPr>
            <w:tcW w:w="2972" w:type="dxa"/>
            <w:shd w:val="clear" w:color="auto" w:fill="D9D9D9"/>
          </w:tcPr>
          <w:p w14:paraId="70377410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1A6C72F1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0AC1CA85" w14:textId="77777777" w:rsidTr="000A084D">
        <w:tc>
          <w:tcPr>
            <w:tcW w:w="2972" w:type="dxa"/>
            <w:shd w:val="clear" w:color="auto" w:fill="D9D9D9"/>
          </w:tcPr>
          <w:p w14:paraId="17395790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0DE0F91F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E255A2" w14:paraId="55A76F92" w14:textId="77777777" w:rsidTr="000A084D">
        <w:tc>
          <w:tcPr>
            <w:tcW w:w="2972" w:type="dxa"/>
            <w:shd w:val="clear" w:color="auto" w:fill="D9D9D9"/>
          </w:tcPr>
          <w:p w14:paraId="478302E5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0812D5F9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029E6911" w14:textId="77777777" w:rsidTr="000A084D">
        <w:tc>
          <w:tcPr>
            <w:tcW w:w="2972" w:type="dxa"/>
            <w:shd w:val="clear" w:color="auto" w:fill="D9D9D9"/>
          </w:tcPr>
          <w:p w14:paraId="13702423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5026FC00" w14:textId="0218D786" w:rsidR="00E255A2" w:rsidRPr="00205CAF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Este caso de uso apresenta todos as ações que o jogador deve percorrer para cancelar uma missão em andamento</w:t>
            </w:r>
          </w:p>
        </w:tc>
      </w:tr>
      <w:tr w:rsidR="00E255A2" w14:paraId="34DBC086" w14:textId="77777777" w:rsidTr="000A084D">
        <w:tc>
          <w:tcPr>
            <w:tcW w:w="2972" w:type="dxa"/>
            <w:shd w:val="clear" w:color="auto" w:fill="D9D9D9"/>
          </w:tcPr>
          <w:p w14:paraId="12315538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099F06FD" w14:textId="305AEF9E" w:rsidR="00E255A2" w:rsidRPr="00205CAF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O jogador deve estar em uma missão</w:t>
            </w:r>
          </w:p>
        </w:tc>
      </w:tr>
      <w:tr w:rsidR="00E255A2" w14:paraId="7DBD1F21" w14:textId="77777777" w:rsidTr="000A084D">
        <w:tc>
          <w:tcPr>
            <w:tcW w:w="2972" w:type="dxa"/>
            <w:shd w:val="clear" w:color="auto" w:fill="D9D9D9"/>
          </w:tcPr>
          <w:p w14:paraId="6D759963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538A5A75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14920E60" w14:textId="77777777" w:rsidTr="000A084D">
        <w:tc>
          <w:tcPr>
            <w:tcW w:w="9180" w:type="dxa"/>
            <w:gridSpan w:val="2"/>
            <w:shd w:val="clear" w:color="auto" w:fill="D9D9D9"/>
          </w:tcPr>
          <w:p w14:paraId="5B603304" w14:textId="77777777" w:rsidR="00E255A2" w:rsidRPr="00205CAF" w:rsidRDefault="00E255A2" w:rsidP="000A084D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E255A2" w14:paraId="0C46AD69" w14:textId="77777777" w:rsidTr="000A084D">
        <w:tc>
          <w:tcPr>
            <w:tcW w:w="2972" w:type="dxa"/>
            <w:shd w:val="clear" w:color="auto" w:fill="D9D9D9"/>
          </w:tcPr>
          <w:p w14:paraId="423E3E42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68E74B75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E255A2" w14:paraId="702192F6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E7749D3" w14:textId="2A7009E7" w:rsidR="00E255A2" w:rsidRPr="000E23D0" w:rsidRDefault="00185A09" w:rsidP="000A084D">
            <w:pPr>
              <w:rPr>
                <w:rFonts w:ascii="Calibri" w:hAnsi="Calibri"/>
                <w:bCs/>
                <w:lang w:eastAsia="en-US"/>
              </w:rPr>
            </w:pPr>
            <w:r w:rsidRPr="00185A09">
              <w:rPr>
                <w:rFonts w:ascii="Calibri" w:hAnsi="Calibri"/>
                <w:bCs/>
                <w:lang w:eastAsia="en-US"/>
              </w:rPr>
              <w:t xml:space="preserve">1. Apertar botão de menu </w:t>
            </w:r>
            <w:r w:rsidRPr="00185A09">
              <w:rPr>
                <w:rFonts w:ascii="Calibri" w:hAnsi="Calibri"/>
                <w:bCs/>
                <w:lang w:eastAsia="en-US"/>
              </w:rPr>
              <w:lastRenderedPageBreak/>
              <w:t>de pausa</w:t>
            </w:r>
          </w:p>
        </w:tc>
        <w:tc>
          <w:tcPr>
            <w:tcW w:w="6208" w:type="dxa"/>
            <w:shd w:val="clear" w:color="auto" w:fill="auto"/>
          </w:tcPr>
          <w:p w14:paraId="1157CB5E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1C9522B6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30FE1F3" w14:textId="77777777" w:rsidR="00E255A2" w:rsidRPr="00003A43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235C076A" w14:textId="39EC7790" w:rsidR="00E255A2" w:rsidRPr="000E23D0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2. Exibir menu de pausa</w:t>
            </w:r>
          </w:p>
        </w:tc>
      </w:tr>
      <w:tr w:rsidR="00E255A2" w14:paraId="326AF530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2061523F" w14:textId="3BE30FDA" w:rsidR="00E255A2" w:rsidRPr="000E23D0" w:rsidRDefault="00185A09" w:rsidP="00185A09">
            <w:pPr>
              <w:tabs>
                <w:tab w:val="left" w:pos="690"/>
              </w:tabs>
              <w:rPr>
                <w:rFonts w:ascii="Calibri" w:hAnsi="Calibri"/>
                <w:bCs/>
                <w:lang w:eastAsia="en-US"/>
              </w:rPr>
            </w:pPr>
            <w:r w:rsidRPr="00185A09">
              <w:rPr>
                <w:rFonts w:ascii="Calibri" w:hAnsi="Calibri"/>
                <w:bCs/>
                <w:lang w:eastAsia="en-US"/>
              </w:rPr>
              <w:t>3. Selecionar opção de abandonar missão</w:t>
            </w:r>
          </w:p>
        </w:tc>
        <w:tc>
          <w:tcPr>
            <w:tcW w:w="6208" w:type="dxa"/>
            <w:shd w:val="clear" w:color="auto" w:fill="auto"/>
          </w:tcPr>
          <w:p w14:paraId="509D0238" w14:textId="2738A53B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22F94469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C4CF9EB" w14:textId="611C1986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01C9126" w14:textId="320FABDC" w:rsidR="00E255A2" w:rsidRPr="000E23D0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4. Exibir mensagem de confirmação</w:t>
            </w:r>
          </w:p>
        </w:tc>
      </w:tr>
      <w:tr w:rsidR="00E255A2" w14:paraId="2B186EA9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4FC22F4F" w14:textId="31262AD2" w:rsidR="00E255A2" w:rsidRPr="000E23D0" w:rsidRDefault="00185A09" w:rsidP="000A084D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 w:rsidRPr="00185A09">
              <w:rPr>
                <w:rFonts w:ascii="Calibri" w:hAnsi="Calibri"/>
                <w:bCs/>
                <w:lang w:eastAsia="en-US"/>
              </w:rPr>
              <w:t>5. Selecionar opção de confirmação</w:t>
            </w:r>
          </w:p>
        </w:tc>
        <w:tc>
          <w:tcPr>
            <w:tcW w:w="6208" w:type="dxa"/>
            <w:shd w:val="clear" w:color="auto" w:fill="auto"/>
          </w:tcPr>
          <w:p w14:paraId="679DC842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79A2789B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35A0556" w14:textId="77777777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0F8B9A13" w14:textId="102C11F2" w:rsidR="00E255A2" w:rsidRPr="000E23D0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6. Aborta missão</w:t>
            </w:r>
          </w:p>
        </w:tc>
      </w:tr>
      <w:tr w:rsidR="00185A09" w14:paraId="71C0E718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9AC7F04" w14:textId="77777777" w:rsidR="00185A09" w:rsidRPr="000E23D0" w:rsidRDefault="00185A09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99199AA" w14:textId="7FFFD4E9" w:rsidR="00185A09" w:rsidRPr="00185A09" w:rsidRDefault="00185A09" w:rsidP="000A084D">
            <w:pPr>
              <w:rPr>
                <w:rFonts w:ascii="Calibri" w:hAnsi="Calibri"/>
                <w:lang w:eastAsia="en-US"/>
              </w:rPr>
            </w:pPr>
            <w:r w:rsidRPr="00185A09">
              <w:rPr>
                <w:rFonts w:ascii="Calibri" w:hAnsi="Calibri"/>
                <w:lang w:eastAsia="en-US"/>
              </w:rPr>
              <w:t>7. Volta ao mapa</w:t>
            </w:r>
          </w:p>
        </w:tc>
      </w:tr>
      <w:tr w:rsidR="00E255A2" w14:paraId="61173BC0" w14:textId="77777777" w:rsidTr="000A084D">
        <w:trPr>
          <w:trHeight w:val="375"/>
        </w:trPr>
        <w:tc>
          <w:tcPr>
            <w:tcW w:w="2972" w:type="dxa"/>
            <w:shd w:val="clear" w:color="auto" w:fill="D9D9D9"/>
          </w:tcPr>
          <w:p w14:paraId="68F9CADE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51E88A87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</w:tbl>
    <w:p w14:paraId="01B12FD6" w14:textId="6C01A777" w:rsidR="00E255A2" w:rsidRDefault="00E255A2" w:rsidP="00ED6E63"/>
    <w:p w14:paraId="16826A08" w14:textId="4795C0DF" w:rsidR="00E255A2" w:rsidRPr="00185A09" w:rsidRDefault="00185A09" w:rsidP="00185A09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8" w:name="_Toc57930486"/>
      <w:r>
        <w:rPr>
          <w:rFonts w:ascii="Calibri" w:hAnsi="Calibri" w:cs="Calibri"/>
          <w:szCs w:val="24"/>
        </w:rPr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Reiniciar Missão</w:t>
      </w:r>
      <w:bookmarkEnd w:id="38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E255A2" w14:paraId="1A352331" w14:textId="77777777" w:rsidTr="000A084D">
        <w:tc>
          <w:tcPr>
            <w:tcW w:w="2972" w:type="dxa"/>
            <w:shd w:val="clear" w:color="auto" w:fill="D9D9D9"/>
          </w:tcPr>
          <w:p w14:paraId="77D8F38D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59046F78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Selecionar Avatar</w:t>
            </w:r>
          </w:p>
        </w:tc>
      </w:tr>
      <w:tr w:rsidR="00E255A2" w14:paraId="016CCF94" w14:textId="77777777" w:rsidTr="000A084D">
        <w:tc>
          <w:tcPr>
            <w:tcW w:w="2972" w:type="dxa"/>
            <w:shd w:val="clear" w:color="auto" w:fill="D9D9D9"/>
          </w:tcPr>
          <w:p w14:paraId="0393C50E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56FB4AAE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39DCABBD" w14:textId="77777777" w:rsidTr="000A084D">
        <w:tc>
          <w:tcPr>
            <w:tcW w:w="2972" w:type="dxa"/>
            <w:shd w:val="clear" w:color="auto" w:fill="D9D9D9"/>
          </w:tcPr>
          <w:p w14:paraId="4664167D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08BF9C52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E255A2" w14:paraId="7B9C009E" w14:textId="77777777" w:rsidTr="000A084D">
        <w:tc>
          <w:tcPr>
            <w:tcW w:w="2972" w:type="dxa"/>
            <w:shd w:val="clear" w:color="auto" w:fill="D9D9D9"/>
          </w:tcPr>
          <w:p w14:paraId="61B5431B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01DC4DA9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1D5CED27" w14:textId="77777777" w:rsidTr="000A084D">
        <w:tc>
          <w:tcPr>
            <w:tcW w:w="2972" w:type="dxa"/>
            <w:shd w:val="clear" w:color="auto" w:fill="D9D9D9"/>
          </w:tcPr>
          <w:p w14:paraId="2AD09E65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20594FF3" w14:textId="6BC09DEA" w:rsidR="00E255A2" w:rsidRPr="00205CAF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Este caso de uso apresenta todos as ações que o jogador deve percorrer para reiniciar uma missão em andamento</w:t>
            </w:r>
          </w:p>
        </w:tc>
      </w:tr>
      <w:tr w:rsidR="00E255A2" w14:paraId="6921D437" w14:textId="77777777" w:rsidTr="000A084D">
        <w:tc>
          <w:tcPr>
            <w:tcW w:w="2972" w:type="dxa"/>
            <w:shd w:val="clear" w:color="auto" w:fill="D9D9D9"/>
          </w:tcPr>
          <w:p w14:paraId="1102BCC6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3110B5F9" w14:textId="04D7F7E7" w:rsidR="00E255A2" w:rsidRPr="00205CAF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O jogador deve estar em uma missão</w:t>
            </w:r>
          </w:p>
        </w:tc>
      </w:tr>
      <w:tr w:rsidR="00E255A2" w14:paraId="6B7DB5A1" w14:textId="77777777" w:rsidTr="000A084D">
        <w:tc>
          <w:tcPr>
            <w:tcW w:w="2972" w:type="dxa"/>
            <w:shd w:val="clear" w:color="auto" w:fill="D9D9D9"/>
          </w:tcPr>
          <w:p w14:paraId="51D73C1D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492A0139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392E1B42" w14:textId="77777777" w:rsidTr="000A084D">
        <w:tc>
          <w:tcPr>
            <w:tcW w:w="9180" w:type="dxa"/>
            <w:gridSpan w:val="2"/>
            <w:shd w:val="clear" w:color="auto" w:fill="D9D9D9"/>
          </w:tcPr>
          <w:p w14:paraId="50ADDE18" w14:textId="77777777" w:rsidR="00E255A2" w:rsidRPr="00205CAF" w:rsidRDefault="00E255A2" w:rsidP="000A084D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E255A2" w14:paraId="5FDBB5B1" w14:textId="77777777" w:rsidTr="000A084D">
        <w:tc>
          <w:tcPr>
            <w:tcW w:w="2972" w:type="dxa"/>
            <w:shd w:val="clear" w:color="auto" w:fill="D9D9D9"/>
          </w:tcPr>
          <w:p w14:paraId="38D872F7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62BF4C37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E255A2" w14:paraId="3A7DA3C6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AD62DBB" w14:textId="6E359E30" w:rsidR="00E255A2" w:rsidRPr="000E23D0" w:rsidRDefault="00D506BD" w:rsidP="000A084D">
            <w:pPr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>1. Apertar botão de menu de pausa</w:t>
            </w:r>
          </w:p>
        </w:tc>
        <w:tc>
          <w:tcPr>
            <w:tcW w:w="6208" w:type="dxa"/>
            <w:shd w:val="clear" w:color="auto" w:fill="auto"/>
          </w:tcPr>
          <w:p w14:paraId="55A51E06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5382FB9D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100A35F" w14:textId="77777777" w:rsidR="00E255A2" w:rsidRPr="00003A43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10882F15" w14:textId="256414F6" w:rsidR="00E255A2" w:rsidRPr="000E23D0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2. Exibir menu de pausa</w:t>
            </w:r>
          </w:p>
        </w:tc>
      </w:tr>
      <w:tr w:rsidR="00E255A2" w14:paraId="6860B840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2FBAA36" w14:textId="47AEE844" w:rsidR="00E255A2" w:rsidRPr="000E23D0" w:rsidRDefault="00D506BD" w:rsidP="000A084D">
            <w:pPr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>3. Selecionar opção de reiniciar missão</w:t>
            </w:r>
          </w:p>
        </w:tc>
        <w:tc>
          <w:tcPr>
            <w:tcW w:w="6208" w:type="dxa"/>
            <w:shd w:val="clear" w:color="auto" w:fill="auto"/>
          </w:tcPr>
          <w:p w14:paraId="6BBDB8A0" w14:textId="43D216EF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42285A92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61895F44" w14:textId="6DC6AC7B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6E18A2BF" w14:textId="016B43C9" w:rsidR="00E255A2" w:rsidRPr="000E23D0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4. Exibir mensagem de confirmação</w:t>
            </w:r>
          </w:p>
        </w:tc>
      </w:tr>
      <w:tr w:rsidR="00E255A2" w14:paraId="2447497F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21275D25" w14:textId="726F0B17" w:rsidR="00E255A2" w:rsidRPr="000E23D0" w:rsidRDefault="00D506BD" w:rsidP="000A084D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>5. Selecionar opção de confirmação</w:t>
            </w:r>
          </w:p>
        </w:tc>
        <w:tc>
          <w:tcPr>
            <w:tcW w:w="6208" w:type="dxa"/>
            <w:shd w:val="clear" w:color="auto" w:fill="auto"/>
          </w:tcPr>
          <w:p w14:paraId="7E2D2091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2F2284D8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DDB597D" w14:textId="77777777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4304EDC5" w14:textId="1B4D48DA" w:rsidR="00E255A2" w:rsidRPr="000E23D0" w:rsidRDefault="00D506BD" w:rsidP="00D506B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6. Reinicia missão</w:t>
            </w:r>
          </w:p>
        </w:tc>
      </w:tr>
      <w:tr w:rsidR="00E255A2" w14:paraId="711ED74A" w14:textId="77777777" w:rsidTr="000A084D">
        <w:trPr>
          <w:trHeight w:val="375"/>
        </w:trPr>
        <w:tc>
          <w:tcPr>
            <w:tcW w:w="2972" w:type="dxa"/>
            <w:shd w:val="clear" w:color="auto" w:fill="D9D9D9"/>
          </w:tcPr>
          <w:p w14:paraId="5A4F29FC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2A0A8862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</w:tbl>
    <w:p w14:paraId="361B516B" w14:textId="242A7AAB" w:rsidR="00E255A2" w:rsidRDefault="00E255A2" w:rsidP="00ED6E63"/>
    <w:p w14:paraId="0CB0A9B9" w14:textId="7ED8B2F3" w:rsidR="00E255A2" w:rsidRPr="00D506BD" w:rsidRDefault="00D506BD" w:rsidP="00D506BD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39" w:name="_Toc57930487"/>
      <w:r>
        <w:rPr>
          <w:rFonts w:ascii="Calibri" w:hAnsi="Calibri" w:cs="Calibri"/>
          <w:szCs w:val="24"/>
        </w:rPr>
        <w:lastRenderedPageBreak/>
        <w:t>D</w:t>
      </w:r>
      <w:r w:rsidRPr="00273587">
        <w:rPr>
          <w:rFonts w:ascii="Calibri" w:hAnsi="Calibri" w:cs="Calibri"/>
          <w:szCs w:val="24"/>
        </w:rPr>
        <w:t xml:space="preserve">escrição </w:t>
      </w:r>
      <w:r w:rsidRPr="00C73DB5">
        <w:rPr>
          <w:rFonts w:ascii="Calibri" w:hAnsi="Calibri" w:cs="Calibri"/>
          <w:szCs w:val="24"/>
        </w:rPr>
        <w:t>do Caso de</w:t>
      </w:r>
      <w:r>
        <w:rPr>
          <w:rFonts w:ascii="Calibri" w:hAnsi="Calibri" w:cs="Calibri"/>
          <w:szCs w:val="24"/>
        </w:rPr>
        <w:t xml:space="preserve"> Uso Realizar Logout</w:t>
      </w:r>
      <w:bookmarkEnd w:id="3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08"/>
      </w:tblGrid>
      <w:tr w:rsidR="00E255A2" w14:paraId="274510CF" w14:textId="77777777" w:rsidTr="000A084D">
        <w:tc>
          <w:tcPr>
            <w:tcW w:w="2972" w:type="dxa"/>
            <w:shd w:val="clear" w:color="auto" w:fill="D9D9D9"/>
          </w:tcPr>
          <w:p w14:paraId="46F8DAD2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Nome do Caso de Uso</w:t>
            </w:r>
          </w:p>
        </w:tc>
        <w:tc>
          <w:tcPr>
            <w:tcW w:w="6208" w:type="dxa"/>
            <w:shd w:val="clear" w:color="auto" w:fill="D9D9D9"/>
          </w:tcPr>
          <w:p w14:paraId="53EF8819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>
              <w:rPr>
                <w:rFonts w:ascii="Calibri" w:hAnsi="Calibri"/>
                <w:b/>
                <w:lang w:eastAsia="en-US"/>
              </w:rPr>
              <w:t>Selecionar Avatar</w:t>
            </w:r>
          </w:p>
        </w:tc>
      </w:tr>
      <w:tr w:rsidR="00E255A2" w14:paraId="10F50B33" w14:textId="77777777" w:rsidTr="000A084D">
        <w:tc>
          <w:tcPr>
            <w:tcW w:w="2972" w:type="dxa"/>
            <w:shd w:val="clear" w:color="auto" w:fill="D9D9D9"/>
          </w:tcPr>
          <w:p w14:paraId="1FA293FE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Caso de Uso Geral</w:t>
            </w:r>
          </w:p>
        </w:tc>
        <w:tc>
          <w:tcPr>
            <w:tcW w:w="6208" w:type="dxa"/>
            <w:shd w:val="clear" w:color="auto" w:fill="auto"/>
          </w:tcPr>
          <w:p w14:paraId="3B1432FE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0A1B000A" w14:textId="77777777" w:rsidTr="000A084D">
        <w:tc>
          <w:tcPr>
            <w:tcW w:w="2972" w:type="dxa"/>
            <w:shd w:val="clear" w:color="auto" w:fill="D9D9D9"/>
          </w:tcPr>
          <w:p w14:paraId="23BB5D99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 Principal</w:t>
            </w:r>
          </w:p>
        </w:tc>
        <w:tc>
          <w:tcPr>
            <w:tcW w:w="6208" w:type="dxa"/>
            <w:shd w:val="clear" w:color="auto" w:fill="auto"/>
          </w:tcPr>
          <w:p w14:paraId="660287A7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  <w:r>
              <w:rPr>
                <w:rFonts w:ascii="Calibri" w:hAnsi="Calibri"/>
                <w:lang w:eastAsia="en-US"/>
              </w:rPr>
              <w:t>Jogador</w:t>
            </w:r>
          </w:p>
        </w:tc>
      </w:tr>
      <w:tr w:rsidR="00E255A2" w14:paraId="4C853CB2" w14:textId="77777777" w:rsidTr="000A084D">
        <w:tc>
          <w:tcPr>
            <w:tcW w:w="2972" w:type="dxa"/>
            <w:shd w:val="clear" w:color="auto" w:fill="D9D9D9"/>
          </w:tcPr>
          <w:p w14:paraId="48DD4877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Atores Secundários</w:t>
            </w:r>
          </w:p>
        </w:tc>
        <w:tc>
          <w:tcPr>
            <w:tcW w:w="6208" w:type="dxa"/>
            <w:shd w:val="clear" w:color="auto" w:fill="auto"/>
          </w:tcPr>
          <w:p w14:paraId="6C31C5FC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131A260C" w14:textId="77777777" w:rsidTr="000A084D">
        <w:tc>
          <w:tcPr>
            <w:tcW w:w="2972" w:type="dxa"/>
            <w:shd w:val="clear" w:color="auto" w:fill="D9D9D9"/>
          </w:tcPr>
          <w:p w14:paraId="2E766516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Resumo</w:t>
            </w:r>
          </w:p>
        </w:tc>
        <w:tc>
          <w:tcPr>
            <w:tcW w:w="6208" w:type="dxa"/>
            <w:shd w:val="clear" w:color="auto" w:fill="auto"/>
          </w:tcPr>
          <w:p w14:paraId="0F10D077" w14:textId="6C3FF309" w:rsidR="00E255A2" w:rsidRPr="00205CAF" w:rsidRDefault="00D506BD" w:rsidP="00D506BD">
            <w:pPr>
              <w:tabs>
                <w:tab w:val="left" w:pos="1050"/>
              </w:tabs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Este caso de uso descreve as etapas percorridas por um usuário para realizar Logout e sair da conta</w:t>
            </w:r>
          </w:p>
        </w:tc>
      </w:tr>
      <w:tr w:rsidR="00E255A2" w14:paraId="3D3BE34E" w14:textId="77777777" w:rsidTr="000A084D">
        <w:tc>
          <w:tcPr>
            <w:tcW w:w="2972" w:type="dxa"/>
            <w:shd w:val="clear" w:color="auto" w:fill="D9D9D9"/>
          </w:tcPr>
          <w:p w14:paraId="6D325267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Pré-Condição</w:t>
            </w:r>
          </w:p>
        </w:tc>
        <w:tc>
          <w:tcPr>
            <w:tcW w:w="6208" w:type="dxa"/>
            <w:shd w:val="clear" w:color="auto" w:fill="auto"/>
          </w:tcPr>
          <w:p w14:paraId="3E903487" w14:textId="63F35CDB" w:rsidR="00E255A2" w:rsidRPr="00205CAF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Estar logado</w:t>
            </w:r>
          </w:p>
        </w:tc>
      </w:tr>
      <w:tr w:rsidR="00E255A2" w14:paraId="67356D9E" w14:textId="77777777" w:rsidTr="000A084D">
        <w:tc>
          <w:tcPr>
            <w:tcW w:w="2972" w:type="dxa"/>
            <w:shd w:val="clear" w:color="auto" w:fill="D9D9D9"/>
          </w:tcPr>
          <w:p w14:paraId="3D8BED05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Pós-Condições</w:t>
            </w:r>
          </w:p>
        </w:tc>
        <w:tc>
          <w:tcPr>
            <w:tcW w:w="6208" w:type="dxa"/>
            <w:shd w:val="clear" w:color="auto" w:fill="auto"/>
          </w:tcPr>
          <w:p w14:paraId="3C10AFCF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3138112D" w14:textId="77777777" w:rsidTr="000A084D">
        <w:tc>
          <w:tcPr>
            <w:tcW w:w="9180" w:type="dxa"/>
            <w:gridSpan w:val="2"/>
            <w:shd w:val="clear" w:color="auto" w:fill="D9D9D9"/>
          </w:tcPr>
          <w:p w14:paraId="07BB22F0" w14:textId="77777777" w:rsidR="00E255A2" w:rsidRPr="00205CAF" w:rsidRDefault="00E255A2" w:rsidP="000A084D">
            <w:pPr>
              <w:jc w:val="center"/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Fluxo Principal</w:t>
            </w:r>
          </w:p>
        </w:tc>
      </w:tr>
      <w:tr w:rsidR="00E255A2" w14:paraId="06D074C9" w14:textId="77777777" w:rsidTr="000A084D">
        <w:tc>
          <w:tcPr>
            <w:tcW w:w="2972" w:type="dxa"/>
            <w:shd w:val="clear" w:color="auto" w:fill="D9D9D9"/>
          </w:tcPr>
          <w:p w14:paraId="4EF7C9D5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Ator</w:t>
            </w:r>
          </w:p>
        </w:tc>
        <w:tc>
          <w:tcPr>
            <w:tcW w:w="6208" w:type="dxa"/>
            <w:shd w:val="clear" w:color="auto" w:fill="D9D9D9"/>
          </w:tcPr>
          <w:p w14:paraId="1306CC18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Ações do Sistema</w:t>
            </w:r>
          </w:p>
        </w:tc>
      </w:tr>
      <w:tr w:rsidR="00E255A2" w14:paraId="2CF0F6A5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061D021D" w14:textId="6D003168" w:rsidR="00E255A2" w:rsidRPr="000E23D0" w:rsidRDefault="00D506BD" w:rsidP="000A084D">
            <w:pPr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>1. Apertar botão de pausa</w:t>
            </w:r>
          </w:p>
        </w:tc>
        <w:tc>
          <w:tcPr>
            <w:tcW w:w="6208" w:type="dxa"/>
            <w:shd w:val="clear" w:color="auto" w:fill="auto"/>
          </w:tcPr>
          <w:p w14:paraId="21E6C3C4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6A6DEF13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3332D383" w14:textId="77777777" w:rsidR="00E255A2" w:rsidRPr="00003A43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3FE90B93" w14:textId="398477A0" w:rsidR="00E255A2" w:rsidRPr="000E23D0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2. Exibir menu de pausa</w:t>
            </w:r>
          </w:p>
        </w:tc>
      </w:tr>
      <w:tr w:rsidR="00E255A2" w14:paraId="09A314F6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679A297" w14:textId="51AC8F97" w:rsidR="00E255A2" w:rsidRPr="000E23D0" w:rsidRDefault="00D506BD" w:rsidP="00D506BD">
            <w:pPr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 xml:space="preserve">3. Escolher opção realizar </w:t>
            </w:r>
            <w:proofErr w:type="spellStart"/>
            <w:r w:rsidRPr="00D506BD">
              <w:rPr>
                <w:rFonts w:ascii="Calibri" w:hAnsi="Calibri"/>
                <w:bCs/>
                <w:lang w:eastAsia="en-US"/>
              </w:rPr>
              <w:t>logaout</w:t>
            </w:r>
            <w:proofErr w:type="spellEnd"/>
          </w:p>
        </w:tc>
        <w:tc>
          <w:tcPr>
            <w:tcW w:w="6208" w:type="dxa"/>
            <w:shd w:val="clear" w:color="auto" w:fill="auto"/>
          </w:tcPr>
          <w:p w14:paraId="535F49E7" w14:textId="0FC5FFAC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7102ECE1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5067E660" w14:textId="39EE2042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3CFDD5E1" w14:textId="6E802222" w:rsidR="00E255A2" w:rsidRPr="000E23D0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4. Exibir mensagem de confirmação</w:t>
            </w:r>
          </w:p>
        </w:tc>
      </w:tr>
      <w:tr w:rsidR="00E255A2" w14:paraId="3E1988D3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18467345" w14:textId="468B6A5D" w:rsidR="00E255A2" w:rsidRPr="000E23D0" w:rsidRDefault="00D506BD" w:rsidP="000A084D">
            <w:pPr>
              <w:tabs>
                <w:tab w:val="left" w:pos="705"/>
              </w:tabs>
              <w:rPr>
                <w:rFonts w:ascii="Calibri" w:hAnsi="Calibri"/>
                <w:bCs/>
                <w:lang w:eastAsia="en-US"/>
              </w:rPr>
            </w:pPr>
            <w:r w:rsidRPr="00D506BD">
              <w:rPr>
                <w:rFonts w:ascii="Calibri" w:hAnsi="Calibri"/>
                <w:bCs/>
                <w:lang w:eastAsia="en-US"/>
              </w:rPr>
              <w:t>5. Clicar em confirmar</w:t>
            </w:r>
          </w:p>
        </w:tc>
        <w:tc>
          <w:tcPr>
            <w:tcW w:w="6208" w:type="dxa"/>
            <w:shd w:val="clear" w:color="auto" w:fill="auto"/>
          </w:tcPr>
          <w:p w14:paraId="61C0D789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  <w:tr w:rsidR="00E255A2" w14:paraId="14319BB3" w14:textId="77777777" w:rsidTr="000A084D">
        <w:trPr>
          <w:trHeight w:val="375"/>
        </w:trPr>
        <w:tc>
          <w:tcPr>
            <w:tcW w:w="2972" w:type="dxa"/>
            <w:shd w:val="clear" w:color="auto" w:fill="FFFFFF" w:themeFill="background1"/>
          </w:tcPr>
          <w:p w14:paraId="74A2C943" w14:textId="77777777" w:rsidR="00E255A2" w:rsidRPr="000E23D0" w:rsidRDefault="00E255A2" w:rsidP="000A084D">
            <w:pPr>
              <w:rPr>
                <w:rFonts w:ascii="Calibri" w:hAnsi="Calibri"/>
                <w:bCs/>
                <w:lang w:eastAsia="en-US"/>
              </w:rPr>
            </w:pPr>
          </w:p>
        </w:tc>
        <w:tc>
          <w:tcPr>
            <w:tcW w:w="6208" w:type="dxa"/>
            <w:shd w:val="clear" w:color="auto" w:fill="auto"/>
          </w:tcPr>
          <w:p w14:paraId="240FFB8A" w14:textId="5EB2F596" w:rsidR="00E255A2" w:rsidRPr="000E23D0" w:rsidRDefault="00D506BD" w:rsidP="000A084D">
            <w:pPr>
              <w:rPr>
                <w:rFonts w:ascii="Calibri" w:hAnsi="Calibri"/>
                <w:lang w:eastAsia="en-US"/>
              </w:rPr>
            </w:pPr>
            <w:r w:rsidRPr="00D506BD">
              <w:rPr>
                <w:rFonts w:ascii="Calibri" w:hAnsi="Calibri"/>
                <w:lang w:eastAsia="en-US"/>
              </w:rPr>
              <w:t>6. Sair da conta</w:t>
            </w:r>
          </w:p>
        </w:tc>
      </w:tr>
      <w:tr w:rsidR="00E255A2" w14:paraId="5CD14CA8" w14:textId="77777777" w:rsidTr="000A084D">
        <w:trPr>
          <w:trHeight w:val="375"/>
        </w:trPr>
        <w:tc>
          <w:tcPr>
            <w:tcW w:w="2972" w:type="dxa"/>
            <w:shd w:val="clear" w:color="auto" w:fill="D9D9D9"/>
          </w:tcPr>
          <w:p w14:paraId="4E2EEF34" w14:textId="77777777" w:rsidR="00E255A2" w:rsidRPr="00205CAF" w:rsidRDefault="00E255A2" w:rsidP="000A084D">
            <w:pPr>
              <w:rPr>
                <w:rFonts w:ascii="Calibri" w:hAnsi="Calibri"/>
                <w:b/>
                <w:lang w:eastAsia="en-US"/>
              </w:rPr>
            </w:pPr>
            <w:r w:rsidRPr="00205CAF">
              <w:rPr>
                <w:rFonts w:ascii="Calibri" w:hAnsi="Calibri"/>
                <w:b/>
                <w:lang w:eastAsia="en-US"/>
              </w:rPr>
              <w:t>Restrições/Validações</w:t>
            </w:r>
          </w:p>
        </w:tc>
        <w:tc>
          <w:tcPr>
            <w:tcW w:w="6208" w:type="dxa"/>
            <w:shd w:val="clear" w:color="auto" w:fill="auto"/>
          </w:tcPr>
          <w:p w14:paraId="799B7B2C" w14:textId="77777777" w:rsidR="00E255A2" w:rsidRPr="00205CAF" w:rsidRDefault="00E255A2" w:rsidP="000A084D">
            <w:pPr>
              <w:rPr>
                <w:rFonts w:ascii="Calibri" w:hAnsi="Calibri"/>
                <w:lang w:eastAsia="en-US"/>
              </w:rPr>
            </w:pPr>
          </w:p>
        </w:tc>
      </w:tr>
    </w:tbl>
    <w:p w14:paraId="535A54FA" w14:textId="77777777" w:rsidR="00E255A2" w:rsidRDefault="00E255A2" w:rsidP="00ED6E63"/>
    <w:p w14:paraId="5CA60139" w14:textId="4DF000D5" w:rsidR="00922ADC" w:rsidRDefault="00922ADC" w:rsidP="00ED6E63">
      <w:pPr>
        <w:pStyle w:val="Ttulo1"/>
        <w:keepNext/>
        <w:pageBreakBefore w:val="0"/>
        <w:widowControl w:val="0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overflowPunct w:val="0"/>
        <w:autoSpaceDE w:val="0"/>
        <w:autoSpaceDN w:val="0"/>
        <w:adjustRightInd w:val="0"/>
        <w:spacing w:after="240" w:line="360" w:lineRule="auto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40" w:name="_Toc57930488"/>
      <w:r w:rsidRPr="00ED6E63">
        <w:rPr>
          <w:rFonts w:asciiTheme="minorHAnsi" w:hAnsiTheme="minorHAnsi" w:cstheme="minorHAnsi"/>
          <w:b w:val="0"/>
          <w:sz w:val="36"/>
          <w:szCs w:val="36"/>
        </w:rPr>
        <w:lastRenderedPageBreak/>
        <w:t>Diagrama de Classe</w:t>
      </w:r>
      <w:bookmarkEnd w:id="32"/>
      <w:bookmarkEnd w:id="40"/>
    </w:p>
    <w:p w14:paraId="6789D759" w14:textId="16B44439" w:rsidR="00E44421" w:rsidRDefault="00185A09" w:rsidP="00ED6E63">
      <w:pPr>
        <w:pStyle w:val="Ttulo2"/>
      </w:pPr>
      <w:bookmarkStart w:id="41" w:name="_Toc57930489"/>
      <w:r>
        <w:t xml:space="preserve">Diagrama de Classe </w:t>
      </w:r>
      <w:proofErr w:type="spellStart"/>
      <w:r>
        <w:t>GameVag</w:t>
      </w:r>
      <w:bookmarkEnd w:id="41"/>
      <w:proofErr w:type="spellEnd"/>
    </w:p>
    <w:p w14:paraId="023F63D0" w14:textId="1DF47B01" w:rsidR="00EC7C09" w:rsidRPr="00EC7C09" w:rsidRDefault="00EC7C09" w:rsidP="00EC7C09">
      <w:r>
        <w:rPr>
          <w:noProof/>
        </w:rPr>
        <w:drawing>
          <wp:inline distT="0" distB="0" distL="0" distR="0" wp14:anchorId="52AC7548" wp14:editId="17BFC32B">
            <wp:extent cx="6031230" cy="6932930"/>
            <wp:effectExtent l="0" t="0" r="762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3DFA" w14:textId="0B443CF2" w:rsidR="00E44421" w:rsidRDefault="00E44421" w:rsidP="00EC7C09">
      <w:pPr>
        <w:pStyle w:val="Ttulo2"/>
        <w:numPr>
          <w:ilvl w:val="0"/>
          <w:numId w:val="0"/>
        </w:numPr>
      </w:pPr>
    </w:p>
    <w:p w14:paraId="53E2B454" w14:textId="77777777" w:rsidR="00ED6E63" w:rsidRPr="00ED6E63" w:rsidRDefault="00ED6E63" w:rsidP="00ED6E63"/>
    <w:p w14:paraId="51368E57" w14:textId="6C88174A" w:rsidR="00922ADC" w:rsidRDefault="00922ADC" w:rsidP="00922AD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42" w:name="_Toc398217695"/>
      <w:bookmarkStart w:id="43" w:name="_Toc57930490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 xml:space="preserve">Diagrama de </w:t>
      </w:r>
      <w:bookmarkEnd w:id="42"/>
      <w:r w:rsidR="00A844D4">
        <w:rPr>
          <w:rFonts w:asciiTheme="minorHAnsi" w:hAnsiTheme="minorHAnsi" w:cstheme="minorHAnsi"/>
          <w:b w:val="0"/>
          <w:sz w:val="36"/>
          <w:szCs w:val="36"/>
        </w:rPr>
        <w:t>Sequência</w:t>
      </w:r>
      <w:bookmarkEnd w:id="43"/>
    </w:p>
    <w:p w14:paraId="34FF7660" w14:textId="2CE24C44" w:rsidR="00E44421" w:rsidRDefault="00EC7C09" w:rsidP="00EC7C09">
      <w:pPr>
        <w:pStyle w:val="Ttulo2"/>
      </w:pPr>
      <w:bookmarkStart w:id="44" w:name="_Toc57930491"/>
      <w:r>
        <w:t xml:space="preserve">Diagrama de </w:t>
      </w:r>
      <w:r w:rsidR="00185A09">
        <w:t>S</w:t>
      </w:r>
      <w:r>
        <w:t xml:space="preserve">equência </w:t>
      </w:r>
      <w:r w:rsidR="00185A09">
        <w:t>R</w:t>
      </w:r>
      <w:r>
        <w:t xml:space="preserve">ealizar </w:t>
      </w:r>
      <w:r w:rsidR="00185A09">
        <w:t>L</w:t>
      </w:r>
      <w:r>
        <w:t>ogin</w:t>
      </w:r>
      <w:bookmarkEnd w:id="44"/>
    </w:p>
    <w:p w14:paraId="3FC0EE11" w14:textId="40740A19" w:rsidR="00EC7C09" w:rsidRDefault="00EC7C09" w:rsidP="00EC7C09">
      <w:r>
        <w:rPr>
          <w:noProof/>
        </w:rPr>
        <w:drawing>
          <wp:inline distT="0" distB="0" distL="0" distR="0" wp14:anchorId="5E0C1C52" wp14:editId="7A20240A">
            <wp:extent cx="6031230" cy="397065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3D52" w14:textId="0F9C3E50" w:rsidR="00EC7C09" w:rsidRDefault="00EC7C09" w:rsidP="00EC7C09">
      <w:pPr>
        <w:pStyle w:val="Ttulo2"/>
      </w:pPr>
      <w:bookmarkStart w:id="45" w:name="_Toc57930492"/>
      <w:r>
        <w:t xml:space="preserve">Diagrama de </w:t>
      </w:r>
      <w:r w:rsidR="00185A09">
        <w:t>S</w:t>
      </w:r>
      <w:r>
        <w:t xml:space="preserve">equência </w:t>
      </w:r>
      <w:r w:rsidR="00185A09">
        <w:t>G</w:t>
      </w:r>
      <w:r>
        <w:t xml:space="preserve">erar </w:t>
      </w:r>
      <w:r w:rsidR="00185A09">
        <w:t>C</w:t>
      </w:r>
      <w:r>
        <w:t>onta</w:t>
      </w:r>
      <w:bookmarkEnd w:id="45"/>
    </w:p>
    <w:p w14:paraId="2974DC73" w14:textId="455C0F1C" w:rsidR="00EC7C09" w:rsidRDefault="00EC7C09" w:rsidP="00EC7C09">
      <w:r>
        <w:rPr>
          <w:noProof/>
        </w:rPr>
        <w:drawing>
          <wp:inline distT="0" distB="0" distL="0" distR="0" wp14:anchorId="7CFC4C3C" wp14:editId="054F116C">
            <wp:extent cx="6031230" cy="3503930"/>
            <wp:effectExtent l="0" t="0" r="762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8BD2" w14:textId="636703CB" w:rsidR="00EC7C09" w:rsidRDefault="00EC7C09" w:rsidP="00EC7C09">
      <w:pPr>
        <w:pStyle w:val="Ttulo2"/>
      </w:pPr>
      <w:bookmarkStart w:id="46" w:name="_Toc57930493"/>
      <w:r>
        <w:lastRenderedPageBreak/>
        <w:t xml:space="preserve">Diagrama de </w:t>
      </w:r>
      <w:r w:rsidR="00185A09">
        <w:t>S</w:t>
      </w:r>
      <w:r>
        <w:t xml:space="preserve">equência </w:t>
      </w:r>
      <w:r w:rsidR="00185A09">
        <w:t>S</w:t>
      </w:r>
      <w:r>
        <w:t xml:space="preserve">elecionar </w:t>
      </w:r>
      <w:r w:rsidR="00185A09">
        <w:t>A</w:t>
      </w:r>
      <w:r>
        <w:t>vatar</w:t>
      </w:r>
      <w:bookmarkEnd w:id="46"/>
    </w:p>
    <w:p w14:paraId="7E3B3353" w14:textId="75A97C00" w:rsidR="00EC7C09" w:rsidRDefault="00EC7C09" w:rsidP="00EC7C09">
      <w:r>
        <w:rPr>
          <w:noProof/>
        </w:rPr>
        <w:drawing>
          <wp:inline distT="0" distB="0" distL="0" distR="0" wp14:anchorId="621B5836" wp14:editId="6C0ACEB9">
            <wp:extent cx="6031230" cy="331597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0251" w14:textId="28F1BCC4" w:rsidR="00EC7C09" w:rsidRDefault="00EC7C09" w:rsidP="00EC7C09">
      <w:pPr>
        <w:pStyle w:val="Ttulo2"/>
      </w:pPr>
      <w:bookmarkStart w:id="47" w:name="_Toc57930494"/>
      <w:r>
        <w:t xml:space="preserve">Diagrama de </w:t>
      </w:r>
      <w:r w:rsidR="00185A09">
        <w:t>S</w:t>
      </w:r>
      <w:r>
        <w:t xml:space="preserve">equência </w:t>
      </w:r>
      <w:r w:rsidR="00185A09">
        <w:t>M</w:t>
      </w:r>
      <w:r>
        <w:t xml:space="preserve">ovimentar </w:t>
      </w:r>
      <w:r w:rsidR="00185A09">
        <w:t>A</w:t>
      </w:r>
      <w:r>
        <w:t xml:space="preserve">vatar </w:t>
      </w:r>
      <w:r w:rsidR="00185A09">
        <w:t>p</w:t>
      </w:r>
      <w:r>
        <w:t xml:space="preserve">elo </w:t>
      </w:r>
      <w:r w:rsidR="00185A09">
        <w:t>M</w:t>
      </w:r>
      <w:r>
        <w:t>apa</w:t>
      </w:r>
      <w:bookmarkEnd w:id="47"/>
    </w:p>
    <w:p w14:paraId="4AAFF931" w14:textId="26A328D0" w:rsidR="00EC7C09" w:rsidRDefault="00EC7C09" w:rsidP="00EC7C09">
      <w:r>
        <w:rPr>
          <w:noProof/>
        </w:rPr>
        <w:drawing>
          <wp:inline distT="0" distB="0" distL="0" distR="0" wp14:anchorId="3FE450B9" wp14:editId="4FDB2EE7">
            <wp:extent cx="6031230" cy="413448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85AF" w14:textId="6F79EFA2" w:rsidR="00EC7C09" w:rsidRDefault="00EC7C09" w:rsidP="00EC7C09">
      <w:pPr>
        <w:pStyle w:val="Ttulo2"/>
      </w:pPr>
      <w:bookmarkStart w:id="48" w:name="_Toc57930495"/>
      <w:r>
        <w:lastRenderedPageBreak/>
        <w:t xml:space="preserve">Diagrama de </w:t>
      </w:r>
      <w:r w:rsidR="00185A09">
        <w:t>S</w:t>
      </w:r>
      <w:r>
        <w:t xml:space="preserve">equência </w:t>
      </w:r>
      <w:r w:rsidR="00185A09">
        <w:t>I</w:t>
      </w:r>
      <w:r>
        <w:t xml:space="preserve">niciar </w:t>
      </w:r>
      <w:r w:rsidR="00185A09">
        <w:t>M</w:t>
      </w:r>
      <w:r>
        <w:t>issão</w:t>
      </w:r>
      <w:bookmarkEnd w:id="48"/>
    </w:p>
    <w:p w14:paraId="5AA4E03C" w14:textId="2CC76E86" w:rsidR="00EC7C09" w:rsidRDefault="00EC7C09" w:rsidP="00EC7C09">
      <w:r>
        <w:rPr>
          <w:noProof/>
        </w:rPr>
        <w:drawing>
          <wp:inline distT="0" distB="0" distL="0" distR="0" wp14:anchorId="3362E1FC" wp14:editId="7787B8BF">
            <wp:extent cx="6031230" cy="369951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DD53" w14:textId="36834125" w:rsidR="00EC7C09" w:rsidRDefault="00EC7C09" w:rsidP="00EC7C09">
      <w:pPr>
        <w:pStyle w:val="Ttulo2"/>
      </w:pPr>
      <w:bookmarkStart w:id="49" w:name="_Toc57930496"/>
      <w:r>
        <w:t xml:space="preserve">Diagrama de </w:t>
      </w:r>
      <w:r w:rsidR="00185A09">
        <w:t>Sequência Abandonar Missão</w:t>
      </w:r>
      <w:bookmarkEnd w:id="49"/>
    </w:p>
    <w:p w14:paraId="0079E39C" w14:textId="503F11C4" w:rsidR="00534E77" w:rsidRDefault="00185A09" w:rsidP="00534E77">
      <w:r>
        <w:rPr>
          <w:noProof/>
        </w:rPr>
        <w:drawing>
          <wp:inline distT="0" distB="0" distL="0" distR="0" wp14:anchorId="6A46404F" wp14:editId="5076BA3A">
            <wp:extent cx="6031230" cy="4156075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66F4" w14:textId="32860A09" w:rsidR="00534E77" w:rsidRDefault="00534E77" w:rsidP="00534E77">
      <w:pPr>
        <w:pStyle w:val="Ttulo2"/>
      </w:pPr>
      <w:bookmarkStart w:id="50" w:name="_Toc57930497"/>
      <w:r>
        <w:lastRenderedPageBreak/>
        <w:t xml:space="preserve">Diagrama de </w:t>
      </w:r>
      <w:r w:rsidR="00185A09">
        <w:t>S</w:t>
      </w:r>
      <w:r>
        <w:t xml:space="preserve">equência </w:t>
      </w:r>
      <w:r w:rsidR="00185A09">
        <w:t>Reiniciar M</w:t>
      </w:r>
      <w:r>
        <w:t>issão</w:t>
      </w:r>
      <w:bookmarkEnd w:id="50"/>
    </w:p>
    <w:p w14:paraId="3B2DFF58" w14:textId="6CE8666E" w:rsidR="00534E77" w:rsidRDefault="00185A09" w:rsidP="00534E77">
      <w:r>
        <w:rPr>
          <w:noProof/>
        </w:rPr>
        <w:drawing>
          <wp:inline distT="0" distB="0" distL="0" distR="0" wp14:anchorId="669BA512" wp14:editId="3036BB37">
            <wp:extent cx="6031230" cy="4271010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4137" w14:textId="7FCEF45C" w:rsidR="00534E77" w:rsidRDefault="00534E77" w:rsidP="00534E77">
      <w:pPr>
        <w:pStyle w:val="Ttulo2"/>
      </w:pPr>
      <w:bookmarkStart w:id="51" w:name="_Toc57930498"/>
      <w:r>
        <w:t xml:space="preserve">Diagrama de </w:t>
      </w:r>
      <w:r w:rsidR="00185A09">
        <w:t>S</w:t>
      </w:r>
      <w:r>
        <w:t xml:space="preserve">equência </w:t>
      </w:r>
      <w:r w:rsidR="00185A09">
        <w:t>F</w:t>
      </w:r>
      <w:r>
        <w:t xml:space="preserve">azer </w:t>
      </w:r>
      <w:r w:rsidR="00185A09">
        <w:t>L</w:t>
      </w:r>
      <w:r>
        <w:t>ogout</w:t>
      </w:r>
      <w:bookmarkEnd w:id="51"/>
      <w:r>
        <w:t xml:space="preserve"> </w:t>
      </w:r>
    </w:p>
    <w:p w14:paraId="0803BFB8" w14:textId="7C735CE8" w:rsidR="00534E77" w:rsidRPr="00534E77" w:rsidRDefault="00534E77" w:rsidP="00534E77">
      <w:r>
        <w:rPr>
          <w:noProof/>
        </w:rPr>
        <w:drawing>
          <wp:inline distT="0" distB="0" distL="0" distR="0" wp14:anchorId="421DBD0F" wp14:editId="0234E298">
            <wp:extent cx="6031230" cy="341693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0163" w14:textId="77777777" w:rsidR="00E44421" w:rsidRDefault="00E44421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14:paraId="3BDB1BDD" w14:textId="77777777" w:rsidR="00464D31" w:rsidRDefault="00464D31" w:rsidP="00464D31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52" w:name="_Toc57930499"/>
      <w:bookmarkStart w:id="53" w:name="_Toc398217696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>Diagrama de Banco de Dados</w:t>
      </w:r>
      <w:bookmarkEnd w:id="52"/>
    </w:p>
    <w:p w14:paraId="5FC8D283" w14:textId="79F77FF1" w:rsidR="00464D31" w:rsidRPr="00464D31" w:rsidRDefault="00935FC8" w:rsidP="00464D31">
      <w:r>
        <w:rPr>
          <w:noProof/>
        </w:rPr>
        <w:drawing>
          <wp:inline distT="0" distB="0" distL="0" distR="0" wp14:anchorId="26F428C7" wp14:editId="34948CA4">
            <wp:extent cx="6031230" cy="342074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de dad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3"/>
    <w:p w14:paraId="7B814D0B" w14:textId="6AA81B32" w:rsidR="00935FC8" w:rsidRDefault="00935FC8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14:paraId="76D68DF2" w14:textId="14BB25DC" w:rsidR="00935FC8" w:rsidRDefault="00935FC8" w:rsidP="00935FC8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54" w:name="_Toc57930500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>Diagrama de Colaboração</w:t>
      </w:r>
      <w:bookmarkEnd w:id="54"/>
    </w:p>
    <w:p w14:paraId="314DF463" w14:textId="2D093316" w:rsidR="0007451C" w:rsidRDefault="00903D9F" w:rsidP="00534E77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CFC8DB2" wp14:editId="2ABAA3FC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6031230" cy="5821680"/>
            <wp:effectExtent l="0" t="0" r="762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olaboração_Jogando o G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1CED8" w14:textId="77777777" w:rsidR="0007451C" w:rsidRPr="0007451C" w:rsidRDefault="0007451C" w:rsidP="0007451C">
      <w:pPr>
        <w:rPr>
          <w:rFonts w:asciiTheme="minorHAnsi" w:hAnsiTheme="minorHAnsi" w:cstheme="minorHAnsi"/>
          <w:sz w:val="36"/>
          <w:szCs w:val="36"/>
        </w:rPr>
      </w:pPr>
    </w:p>
    <w:p w14:paraId="08F00743" w14:textId="35A16DA7" w:rsidR="0007451C" w:rsidRDefault="0007451C">
      <w:pPr>
        <w:spacing w:before="0" w:after="0"/>
        <w:jc w:val="lef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br w:type="page"/>
      </w:r>
    </w:p>
    <w:p w14:paraId="2F5DCFCF" w14:textId="5D940F1B" w:rsidR="0007451C" w:rsidRDefault="0007451C" w:rsidP="0007451C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Theme="minorHAnsi" w:hAnsiTheme="minorHAnsi" w:cstheme="minorHAnsi"/>
          <w:b w:val="0"/>
          <w:sz w:val="36"/>
          <w:szCs w:val="36"/>
        </w:rPr>
      </w:pPr>
      <w:bookmarkStart w:id="55" w:name="_Toc57930501"/>
      <w:r>
        <w:rPr>
          <w:rFonts w:asciiTheme="minorHAnsi" w:hAnsiTheme="minorHAnsi" w:cstheme="minorHAnsi"/>
          <w:b w:val="0"/>
          <w:sz w:val="36"/>
          <w:szCs w:val="36"/>
        </w:rPr>
        <w:lastRenderedPageBreak/>
        <w:t>Diagrama de Implantação</w:t>
      </w:r>
      <w:bookmarkEnd w:id="55"/>
    </w:p>
    <w:p w14:paraId="0B2D2293" w14:textId="60CC2401" w:rsidR="0007451C" w:rsidRPr="0007451C" w:rsidRDefault="0007451C" w:rsidP="0007451C">
      <w:r>
        <w:rPr>
          <w:noProof/>
        </w:rPr>
        <w:drawing>
          <wp:inline distT="0" distB="0" distL="0" distR="0" wp14:anchorId="128E1B40" wp14:editId="6005ADB5">
            <wp:extent cx="6031230" cy="3133725"/>
            <wp:effectExtent l="0" t="0" r="762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o_Implant_GameVa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EE9" w14:textId="77777777" w:rsidR="0007451C" w:rsidRPr="0007451C" w:rsidRDefault="0007451C" w:rsidP="0007451C">
      <w:pPr>
        <w:tabs>
          <w:tab w:val="left" w:pos="6120"/>
        </w:tabs>
        <w:rPr>
          <w:rFonts w:asciiTheme="minorHAnsi" w:hAnsiTheme="minorHAnsi" w:cstheme="minorHAnsi"/>
          <w:sz w:val="36"/>
          <w:szCs w:val="36"/>
        </w:rPr>
      </w:pPr>
    </w:p>
    <w:sectPr w:rsidR="0007451C" w:rsidRPr="0007451C" w:rsidSect="00E4442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417" w:right="1274" w:bottom="1417" w:left="1134" w:header="680" w:footer="6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82C33" w14:textId="77777777" w:rsidR="0097371C" w:rsidRDefault="0097371C">
      <w:r>
        <w:separator/>
      </w:r>
    </w:p>
  </w:endnote>
  <w:endnote w:type="continuationSeparator" w:id="0">
    <w:p w14:paraId="00E2E912" w14:textId="77777777" w:rsidR="0097371C" w:rsidRDefault="0097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01184" w14:textId="77777777" w:rsidR="00001858" w:rsidRDefault="0000185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60CA7FB" w14:textId="77777777" w:rsidR="00001858" w:rsidRDefault="0000185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985E6" w14:textId="77777777" w:rsidR="00001858" w:rsidRDefault="0000185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3488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EE2949C" w14:textId="77777777" w:rsidR="00001858" w:rsidRDefault="00001858" w:rsidP="00922ADC">
    <w:pPr>
      <w:pStyle w:val="Rodap"/>
      <w:jc w:val="center"/>
    </w:pPr>
    <w:r>
      <w:t>UNIVAG – CENTRO UNIVERSITÁRIO</w:t>
    </w:r>
  </w:p>
  <w:p w14:paraId="256BE629" w14:textId="6859E4A4" w:rsidR="00001858" w:rsidRDefault="00001858" w:rsidP="00922ADC">
    <w:pPr>
      <w:pStyle w:val="Rodap"/>
      <w:jc w:val="center"/>
    </w:pPr>
    <w:r>
      <w:t>VÁRZEA GRANDE - 2020/2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9880D" w14:textId="77777777" w:rsidR="00001858" w:rsidRDefault="00001858" w:rsidP="00922ADC">
    <w:pPr>
      <w:pStyle w:val="Rodap"/>
      <w:jc w:val="center"/>
    </w:pPr>
    <w:r>
      <w:t>UNIVAG – CENTRO UNIVERSITÁRIO</w:t>
    </w:r>
  </w:p>
  <w:p w14:paraId="019E9FAF" w14:textId="3D60BEE3" w:rsidR="00001858" w:rsidRDefault="00001858" w:rsidP="00D74B4A">
    <w:pPr>
      <w:pStyle w:val="Rodap"/>
      <w:jc w:val="center"/>
    </w:pPr>
    <w:r>
      <w:t>VÁRZEA GRANDE – 2020/2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BA7C0" w14:textId="77777777" w:rsidR="0097371C" w:rsidRDefault="0097371C">
      <w:r>
        <w:separator/>
      </w:r>
    </w:p>
  </w:footnote>
  <w:footnote w:type="continuationSeparator" w:id="0">
    <w:p w14:paraId="1116CBF1" w14:textId="77777777" w:rsidR="0097371C" w:rsidRDefault="00973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693"/>
    </w:tblGrid>
    <w:tr w:rsidR="00001858" w:rsidRPr="00BD6E81" w14:paraId="3393EFAF" w14:textId="77777777" w:rsidTr="005E3EB5">
      <w:tc>
        <w:tcPr>
          <w:tcW w:w="6487" w:type="dxa"/>
        </w:tcPr>
        <w:p w14:paraId="134AF895" w14:textId="77777777" w:rsidR="00001858" w:rsidRPr="00BD6E81" w:rsidRDefault="00001858" w:rsidP="00253CEF">
          <w:pPr>
            <w:rPr>
              <w:rFonts w:ascii="Arial" w:hAnsi="Arial" w:cs="Arial"/>
              <w:b/>
              <w:i/>
              <w:sz w:val="20"/>
            </w:rPr>
          </w:pPr>
          <w:r>
            <w:rPr>
              <w:rFonts w:ascii="Arial" w:hAnsi="Arial" w:cs="Arial"/>
              <w:b/>
              <w:i/>
              <w:sz w:val="20"/>
            </w:rPr>
            <w:t>Documento de Projeto Lógico</w:t>
          </w:r>
        </w:p>
      </w:tc>
      <w:tc>
        <w:tcPr>
          <w:tcW w:w="2693" w:type="dxa"/>
        </w:tcPr>
        <w:p w14:paraId="3E2F31BD" w14:textId="23853789" w:rsidR="00001858" w:rsidRPr="00BD6E81" w:rsidRDefault="00001858" w:rsidP="00BD6E81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Versão: 1.0.</w:t>
          </w:r>
          <w:r>
            <w:rPr>
              <w:rFonts w:ascii="Arial" w:hAnsi="Arial" w:cs="Arial"/>
              <w:i/>
              <w:sz w:val="20"/>
            </w:rPr>
            <w:t>3</w:t>
          </w:r>
        </w:p>
      </w:tc>
    </w:tr>
    <w:tr w:rsidR="00001858" w:rsidRPr="00BD6E81" w14:paraId="67701089" w14:textId="77777777" w:rsidTr="005E3EB5">
      <w:tc>
        <w:tcPr>
          <w:tcW w:w="6487" w:type="dxa"/>
        </w:tcPr>
        <w:p w14:paraId="4D5EE61D" w14:textId="57BF399E" w:rsidR="00001858" w:rsidRPr="003B1BE5" w:rsidRDefault="00001858" w:rsidP="00BD6E81">
          <w:pPr>
            <w:rPr>
              <w:rFonts w:ascii="Arial" w:hAnsi="Arial" w:cs="Arial"/>
              <w:i/>
              <w:sz w:val="20"/>
            </w:rPr>
          </w:pPr>
          <w:r>
            <w:rPr>
              <w:rFonts w:ascii="Arial" w:hAnsi="Arial" w:cs="Arial"/>
              <w:i/>
              <w:sz w:val="20"/>
            </w:rPr>
            <w:t>GAMEVAG</w:t>
          </w:r>
        </w:p>
      </w:tc>
      <w:tc>
        <w:tcPr>
          <w:tcW w:w="2693" w:type="dxa"/>
        </w:tcPr>
        <w:p w14:paraId="4CAEC2B2" w14:textId="2E6AFA8A" w:rsidR="00001858" w:rsidRPr="00BD6E81" w:rsidRDefault="00001858" w:rsidP="00D970A9">
          <w:pPr>
            <w:jc w:val="right"/>
            <w:rPr>
              <w:rFonts w:ascii="Arial" w:hAnsi="Arial" w:cs="Arial"/>
              <w:i/>
              <w:sz w:val="20"/>
            </w:rPr>
          </w:pPr>
          <w:r w:rsidRPr="00BD6E81">
            <w:rPr>
              <w:rFonts w:ascii="Arial" w:hAnsi="Arial" w:cs="Arial"/>
              <w:i/>
              <w:sz w:val="20"/>
            </w:rPr>
            <w:t xml:space="preserve">  Data: </w:t>
          </w:r>
          <w:r>
            <w:rPr>
              <w:rFonts w:ascii="Arial" w:hAnsi="Arial" w:cs="Arial"/>
              <w:i/>
              <w:sz w:val="20"/>
            </w:rPr>
            <w:t>03/12</w:t>
          </w:r>
          <w:r w:rsidRPr="00BD6E81">
            <w:rPr>
              <w:rFonts w:ascii="Arial" w:hAnsi="Arial" w:cs="Arial"/>
              <w:i/>
              <w:sz w:val="20"/>
            </w:rPr>
            <w:t>/20</w:t>
          </w:r>
          <w:r>
            <w:rPr>
              <w:rFonts w:ascii="Arial" w:hAnsi="Arial" w:cs="Arial"/>
              <w:i/>
              <w:sz w:val="20"/>
            </w:rPr>
            <w:t>20</w:t>
          </w:r>
        </w:p>
      </w:tc>
    </w:tr>
  </w:tbl>
  <w:p w14:paraId="51374ADC" w14:textId="77777777" w:rsidR="00001858" w:rsidRDefault="000018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EAA43" w14:textId="77777777" w:rsidR="00001858" w:rsidRDefault="00001858">
    <w:pPr>
      <w:pBdr>
        <w:bottom w:val="single" w:sz="6" w:space="1" w:color="auto"/>
      </w:pBdr>
    </w:pPr>
  </w:p>
  <w:p w14:paraId="2A36BA43" w14:textId="77777777" w:rsidR="00001858" w:rsidRDefault="00001858"/>
  <w:tbl>
    <w:tblPr>
      <w:tblW w:w="0" w:type="auto"/>
      <w:tblLook w:val="04A0" w:firstRow="1" w:lastRow="0" w:firstColumn="1" w:lastColumn="0" w:noHBand="0" w:noVBand="1"/>
    </w:tblPr>
    <w:tblGrid>
      <w:gridCol w:w="1523"/>
      <w:gridCol w:w="7197"/>
    </w:tblGrid>
    <w:tr w:rsidR="00001858" w14:paraId="6EE060D6" w14:textId="77777777" w:rsidTr="00CE70B4">
      <w:tc>
        <w:tcPr>
          <w:tcW w:w="1523" w:type="dxa"/>
          <w:vMerge w:val="restart"/>
          <w:shd w:val="clear" w:color="auto" w:fill="auto"/>
        </w:tcPr>
        <w:p w14:paraId="109461BA" w14:textId="77777777" w:rsidR="00001858" w:rsidRDefault="00001858" w:rsidP="00001858">
          <w:pPr>
            <w:pStyle w:val="Cabealho"/>
          </w:pPr>
          <w:r>
            <w:rPr>
              <w:noProof/>
            </w:rPr>
            <w:drawing>
              <wp:inline distT="0" distB="0" distL="0" distR="0" wp14:anchorId="1B02535B" wp14:editId="43448481">
                <wp:extent cx="807720" cy="498475"/>
                <wp:effectExtent l="0" t="0" r="0" b="0"/>
                <wp:docPr id="9" name="Imagem 1" descr="LogoUniv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8" descr="LogoUniv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7" w:type="dxa"/>
          <w:shd w:val="clear" w:color="auto" w:fill="auto"/>
        </w:tcPr>
        <w:p w14:paraId="2775D7B1" w14:textId="08431369" w:rsidR="00001858" w:rsidRPr="00BB13FD" w:rsidRDefault="00001858" w:rsidP="00CE70B4">
          <w:pPr>
            <w:pStyle w:val="Cabealho"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Documento do Projeto Lógico</w:t>
          </w:r>
          <w:r>
            <w:rPr>
              <w:b/>
              <w:sz w:val="28"/>
              <w:szCs w:val="28"/>
            </w:rPr>
            <w:br/>
            <w:t>GAMEVAG</w:t>
          </w:r>
        </w:p>
      </w:tc>
    </w:tr>
    <w:tr w:rsidR="00001858" w14:paraId="09D0AC02" w14:textId="77777777" w:rsidTr="00CE70B4">
      <w:tc>
        <w:tcPr>
          <w:tcW w:w="1523" w:type="dxa"/>
          <w:vMerge/>
          <w:shd w:val="clear" w:color="auto" w:fill="auto"/>
        </w:tcPr>
        <w:p w14:paraId="30EFF325" w14:textId="77777777" w:rsidR="00001858" w:rsidRDefault="00001858" w:rsidP="00001858">
          <w:pPr>
            <w:pStyle w:val="Cabealho"/>
          </w:pPr>
        </w:p>
      </w:tc>
      <w:tc>
        <w:tcPr>
          <w:tcW w:w="7197" w:type="dxa"/>
          <w:shd w:val="clear" w:color="auto" w:fill="auto"/>
        </w:tcPr>
        <w:p w14:paraId="004FA099" w14:textId="77777777" w:rsidR="00001858" w:rsidRPr="00BB13FD" w:rsidRDefault="00001858" w:rsidP="00001858">
          <w:pPr>
            <w:pStyle w:val="Cabealho"/>
            <w:rPr>
              <w:i/>
            </w:rPr>
          </w:pPr>
        </w:p>
      </w:tc>
    </w:tr>
  </w:tbl>
  <w:p w14:paraId="25637277" w14:textId="77777777" w:rsidR="00001858" w:rsidRDefault="00001858" w:rsidP="00CE70B4">
    <w:pPr>
      <w:pStyle w:val="Cabealho"/>
      <w:pBdr>
        <w:bottom w:val="single" w:sz="6" w:space="1" w:color="auto"/>
      </w:pBdr>
    </w:pPr>
  </w:p>
  <w:p w14:paraId="732B07C0" w14:textId="77777777" w:rsidR="00001858" w:rsidRDefault="00001858" w:rsidP="00CE70B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BF4"/>
    <w:multiLevelType w:val="hybridMultilevel"/>
    <w:tmpl w:val="93EC5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11064"/>
    <w:multiLevelType w:val="hybridMultilevel"/>
    <w:tmpl w:val="DC8A52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AC14E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471EF8"/>
    <w:multiLevelType w:val="hybridMultilevel"/>
    <w:tmpl w:val="6D7EDB9E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10B93836"/>
    <w:multiLevelType w:val="hybridMultilevel"/>
    <w:tmpl w:val="D5BAB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C20B0"/>
    <w:multiLevelType w:val="multilevel"/>
    <w:tmpl w:val="59FA6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5C745C"/>
    <w:multiLevelType w:val="hybridMultilevel"/>
    <w:tmpl w:val="7B2E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B2A73"/>
    <w:multiLevelType w:val="multilevel"/>
    <w:tmpl w:val="9042A9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924440"/>
    <w:multiLevelType w:val="hybridMultilevel"/>
    <w:tmpl w:val="7632D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B5C97"/>
    <w:multiLevelType w:val="hybridMultilevel"/>
    <w:tmpl w:val="BDCC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845113D"/>
    <w:multiLevelType w:val="multilevel"/>
    <w:tmpl w:val="F50C769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>
    <w:nsid w:val="5CD815AE"/>
    <w:multiLevelType w:val="hybridMultilevel"/>
    <w:tmpl w:val="D46CA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2B2F51"/>
    <w:multiLevelType w:val="hybridMultilevel"/>
    <w:tmpl w:val="D8C46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7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064D3E"/>
    <w:multiLevelType w:val="hybridMultilevel"/>
    <w:tmpl w:val="291ECE50"/>
    <w:lvl w:ilvl="0" w:tplc="0416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9">
    <w:nsid w:val="7E1A70C1"/>
    <w:multiLevelType w:val="hybridMultilevel"/>
    <w:tmpl w:val="6CC091F4"/>
    <w:lvl w:ilvl="0" w:tplc="A12A3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8"/>
  </w:num>
  <w:num w:numId="4">
    <w:abstractNumId w:val="12"/>
  </w:num>
  <w:num w:numId="5">
    <w:abstractNumId w:val="2"/>
  </w:num>
  <w:num w:numId="6">
    <w:abstractNumId w:val="11"/>
  </w:num>
  <w:num w:numId="7">
    <w:abstractNumId w:val="17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18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8"/>
  </w:num>
  <w:num w:numId="18">
    <w:abstractNumId w:val="8"/>
  </w:num>
  <w:num w:numId="19">
    <w:abstractNumId w:val="10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4"/>
  </w:num>
  <w:num w:numId="25">
    <w:abstractNumId w:val="8"/>
  </w:num>
  <w:num w:numId="26">
    <w:abstractNumId w:val="8"/>
  </w:num>
  <w:num w:numId="27">
    <w:abstractNumId w:val="8"/>
  </w:num>
  <w:num w:numId="28">
    <w:abstractNumId w:val="1"/>
  </w:num>
  <w:num w:numId="29">
    <w:abstractNumId w:val="8"/>
  </w:num>
  <w:num w:numId="30">
    <w:abstractNumId w:val="4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6"/>
  </w:num>
  <w:num w:numId="36">
    <w:abstractNumId w:val="13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15"/>
  </w:num>
  <w:num w:numId="42">
    <w:abstractNumId w:val="9"/>
  </w:num>
  <w:num w:numId="43">
    <w:abstractNumId w:val="8"/>
    <w:lvlOverride w:ilvl="0">
      <w:startOverride w:val="3"/>
    </w:lvlOverride>
  </w:num>
  <w:num w:numId="4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80"/>
    <w:rsid w:val="000011A2"/>
    <w:rsid w:val="00001858"/>
    <w:rsid w:val="00001A86"/>
    <w:rsid w:val="00003A43"/>
    <w:rsid w:val="00015713"/>
    <w:rsid w:val="000159FD"/>
    <w:rsid w:val="000163FC"/>
    <w:rsid w:val="0002655C"/>
    <w:rsid w:val="000339C3"/>
    <w:rsid w:val="00043651"/>
    <w:rsid w:val="00051C32"/>
    <w:rsid w:val="0006073D"/>
    <w:rsid w:val="00063400"/>
    <w:rsid w:val="00066C21"/>
    <w:rsid w:val="000705ED"/>
    <w:rsid w:val="000743FA"/>
    <w:rsid w:val="0007451C"/>
    <w:rsid w:val="00075009"/>
    <w:rsid w:val="0007567C"/>
    <w:rsid w:val="00080F77"/>
    <w:rsid w:val="00091E3D"/>
    <w:rsid w:val="0009377C"/>
    <w:rsid w:val="000961B3"/>
    <w:rsid w:val="000A50D7"/>
    <w:rsid w:val="000A5810"/>
    <w:rsid w:val="000B408E"/>
    <w:rsid w:val="000B42A3"/>
    <w:rsid w:val="000C5381"/>
    <w:rsid w:val="000E23D0"/>
    <w:rsid w:val="000E39E6"/>
    <w:rsid w:val="000E7057"/>
    <w:rsid w:val="000F708C"/>
    <w:rsid w:val="0011520A"/>
    <w:rsid w:val="001162A1"/>
    <w:rsid w:val="00125DC1"/>
    <w:rsid w:val="0013541F"/>
    <w:rsid w:val="00136C9C"/>
    <w:rsid w:val="00145603"/>
    <w:rsid w:val="001564B6"/>
    <w:rsid w:val="00164483"/>
    <w:rsid w:val="001659C8"/>
    <w:rsid w:val="0017558A"/>
    <w:rsid w:val="001772EF"/>
    <w:rsid w:val="00180311"/>
    <w:rsid w:val="00185A09"/>
    <w:rsid w:val="00197969"/>
    <w:rsid w:val="001D1CF7"/>
    <w:rsid w:val="001E08D6"/>
    <w:rsid w:val="001E7270"/>
    <w:rsid w:val="001F19AE"/>
    <w:rsid w:val="0020141B"/>
    <w:rsid w:val="002114EF"/>
    <w:rsid w:val="0021289B"/>
    <w:rsid w:val="0021446E"/>
    <w:rsid w:val="00217D16"/>
    <w:rsid w:val="00222C18"/>
    <w:rsid w:val="00227B1D"/>
    <w:rsid w:val="002500F6"/>
    <w:rsid w:val="00253CEF"/>
    <w:rsid w:val="002579C1"/>
    <w:rsid w:val="002631C2"/>
    <w:rsid w:val="002678F8"/>
    <w:rsid w:val="002B2B63"/>
    <w:rsid w:val="002C6F14"/>
    <w:rsid w:val="002D7CEC"/>
    <w:rsid w:val="00300897"/>
    <w:rsid w:val="00303488"/>
    <w:rsid w:val="003065BD"/>
    <w:rsid w:val="003306D8"/>
    <w:rsid w:val="00331142"/>
    <w:rsid w:val="00354CA7"/>
    <w:rsid w:val="003805F8"/>
    <w:rsid w:val="00386A0B"/>
    <w:rsid w:val="00392394"/>
    <w:rsid w:val="003A27A3"/>
    <w:rsid w:val="003B1BE5"/>
    <w:rsid w:val="003C0402"/>
    <w:rsid w:val="003C246B"/>
    <w:rsid w:val="003C7718"/>
    <w:rsid w:val="003E28E4"/>
    <w:rsid w:val="00410649"/>
    <w:rsid w:val="004229CB"/>
    <w:rsid w:val="004266F0"/>
    <w:rsid w:val="0042748A"/>
    <w:rsid w:val="00433707"/>
    <w:rsid w:val="00441698"/>
    <w:rsid w:val="004471E4"/>
    <w:rsid w:val="00451470"/>
    <w:rsid w:val="00454E06"/>
    <w:rsid w:val="004570AF"/>
    <w:rsid w:val="00464D31"/>
    <w:rsid w:val="004719DE"/>
    <w:rsid w:val="0047368B"/>
    <w:rsid w:val="004934FC"/>
    <w:rsid w:val="004939F1"/>
    <w:rsid w:val="004A4219"/>
    <w:rsid w:val="004A5E9E"/>
    <w:rsid w:val="004A72A0"/>
    <w:rsid w:val="004B2E0F"/>
    <w:rsid w:val="004C1BA4"/>
    <w:rsid w:val="004C5111"/>
    <w:rsid w:val="004D737B"/>
    <w:rsid w:val="004E5006"/>
    <w:rsid w:val="004F4EDA"/>
    <w:rsid w:val="00517BCE"/>
    <w:rsid w:val="00523E52"/>
    <w:rsid w:val="00524DBB"/>
    <w:rsid w:val="005307C0"/>
    <w:rsid w:val="00534E77"/>
    <w:rsid w:val="00536F91"/>
    <w:rsid w:val="005402DF"/>
    <w:rsid w:val="0055174A"/>
    <w:rsid w:val="00563200"/>
    <w:rsid w:val="0058401C"/>
    <w:rsid w:val="00590AB5"/>
    <w:rsid w:val="005B0920"/>
    <w:rsid w:val="005B0BC3"/>
    <w:rsid w:val="005C60AC"/>
    <w:rsid w:val="005D6DA4"/>
    <w:rsid w:val="005E2874"/>
    <w:rsid w:val="005E3EB5"/>
    <w:rsid w:val="005F745C"/>
    <w:rsid w:val="005F7C14"/>
    <w:rsid w:val="0060038F"/>
    <w:rsid w:val="0065525A"/>
    <w:rsid w:val="00657B27"/>
    <w:rsid w:val="00674784"/>
    <w:rsid w:val="00687812"/>
    <w:rsid w:val="00693ACC"/>
    <w:rsid w:val="006A10FF"/>
    <w:rsid w:val="006B404B"/>
    <w:rsid w:val="006D0FE3"/>
    <w:rsid w:val="006D5FB3"/>
    <w:rsid w:val="006F1937"/>
    <w:rsid w:val="006F411F"/>
    <w:rsid w:val="006F71FA"/>
    <w:rsid w:val="007079BA"/>
    <w:rsid w:val="00712215"/>
    <w:rsid w:val="00713FA6"/>
    <w:rsid w:val="00715527"/>
    <w:rsid w:val="00723FEC"/>
    <w:rsid w:val="00735CF1"/>
    <w:rsid w:val="00755329"/>
    <w:rsid w:val="00756CA6"/>
    <w:rsid w:val="00757B5D"/>
    <w:rsid w:val="0076134D"/>
    <w:rsid w:val="007616AC"/>
    <w:rsid w:val="007762FE"/>
    <w:rsid w:val="007769D4"/>
    <w:rsid w:val="007770EE"/>
    <w:rsid w:val="00777D1A"/>
    <w:rsid w:val="00794D96"/>
    <w:rsid w:val="007A06F5"/>
    <w:rsid w:val="007A0AEE"/>
    <w:rsid w:val="007D0C59"/>
    <w:rsid w:val="007E50B7"/>
    <w:rsid w:val="007E6B0A"/>
    <w:rsid w:val="007E7BC9"/>
    <w:rsid w:val="007F142F"/>
    <w:rsid w:val="007F6EF0"/>
    <w:rsid w:val="008244C4"/>
    <w:rsid w:val="0082504C"/>
    <w:rsid w:val="008370E6"/>
    <w:rsid w:val="008477E6"/>
    <w:rsid w:val="00851E3F"/>
    <w:rsid w:val="00855636"/>
    <w:rsid w:val="008625CF"/>
    <w:rsid w:val="00865AFB"/>
    <w:rsid w:val="00871F13"/>
    <w:rsid w:val="00877CBF"/>
    <w:rsid w:val="008855A0"/>
    <w:rsid w:val="0088784B"/>
    <w:rsid w:val="00890A30"/>
    <w:rsid w:val="0089579A"/>
    <w:rsid w:val="008A01BD"/>
    <w:rsid w:val="008A7E11"/>
    <w:rsid w:val="008B1D88"/>
    <w:rsid w:val="008B316F"/>
    <w:rsid w:val="008C0F7D"/>
    <w:rsid w:val="008D708A"/>
    <w:rsid w:val="008E4DCA"/>
    <w:rsid w:val="00903D9F"/>
    <w:rsid w:val="0090712C"/>
    <w:rsid w:val="00910744"/>
    <w:rsid w:val="00916EFF"/>
    <w:rsid w:val="00922ADC"/>
    <w:rsid w:val="00922C98"/>
    <w:rsid w:val="00935FC8"/>
    <w:rsid w:val="009420F7"/>
    <w:rsid w:val="00943DE0"/>
    <w:rsid w:val="00944862"/>
    <w:rsid w:val="00945286"/>
    <w:rsid w:val="0094561D"/>
    <w:rsid w:val="009470BD"/>
    <w:rsid w:val="0097371C"/>
    <w:rsid w:val="00983A63"/>
    <w:rsid w:val="00990B33"/>
    <w:rsid w:val="009919D7"/>
    <w:rsid w:val="009961EE"/>
    <w:rsid w:val="009B25C1"/>
    <w:rsid w:val="009B54BB"/>
    <w:rsid w:val="009B7D6C"/>
    <w:rsid w:val="009C107F"/>
    <w:rsid w:val="009D13FC"/>
    <w:rsid w:val="009D2F94"/>
    <w:rsid w:val="009D6476"/>
    <w:rsid w:val="009E201D"/>
    <w:rsid w:val="009E6F14"/>
    <w:rsid w:val="009F025A"/>
    <w:rsid w:val="009F543F"/>
    <w:rsid w:val="009F6F22"/>
    <w:rsid w:val="00A029E5"/>
    <w:rsid w:val="00A03D6B"/>
    <w:rsid w:val="00A108BC"/>
    <w:rsid w:val="00A23898"/>
    <w:rsid w:val="00A261B5"/>
    <w:rsid w:val="00A5385C"/>
    <w:rsid w:val="00A75ED9"/>
    <w:rsid w:val="00A844D4"/>
    <w:rsid w:val="00AA3E06"/>
    <w:rsid w:val="00AA6070"/>
    <w:rsid w:val="00AA63F2"/>
    <w:rsid w:val="00AC40FB"/>
    <w:rsid w:val="00AC44D7"/>
    <w:rsid w:val="00AC6BDF"/>
    <w:rsid w:val="00AE0A61"/>
    <w:rsid w:val="00AF2400"/>
    <w:rsid w:val="00AF43A6"/>
    <w:rsid w:val="00AF52E5"/>
    <w:rsid w:val="00AF76F1"/>
    <w:rsid w:val="00B1032A"/>
    <w:rsid w:val="00B22C41"/>
    <w:rsid w:val="00B23DF7"/>
    <w:rsid w:val="00B251BD"/>
    <w:rsid w:val="00B3499E"/>
    <w:rsid w:val="00B41930"/>
    <w:rsid w:val="00B4755C"/>
    <w:rsid w:val="00B4781C"/>
    <w:rsid w:val="00B5656F"/>
    <w:rsid w:val="00B57E83"/>
    <w:rsid w:val="00B627B4"/>
    <w:rsid w:val="00B71201"/>
    <w:rsid w:val="00B83F00"/>
    <w:rsid w:val="00B97606"/>
    <w:rsid w:val="00B97E7E"/>
    <w:rsid w:val="00BB13FD"/>
    <w:rsid w:val="00BB510A"/>
    <w:rsid w:val="00BC720A"/>
    <w:rsid w:val="00BD6E81"/>
    <w:rsid w:val="00BF3FD1"/>
    <w:rsid w:val="00BF40D9"/>
    <w:rsid w:val="00C15826"/>
    <w:rsid w:val="00C366B9"/>
    <w:rsid w:val="00C41CAF"/>
    <w:rsid w:val="00C67530"/>
    <w:rsid w:val="00C755F3"/>
    <w:rsid w:val="00C9001E"/>
    <w:rsid w:val="00CB0C28"/>
    <w:rsid w:val="00CE70B4"/>
    <w:rsid w:val="00CE7E45"/>
    <w:rsid w:val="00CF4C87"/>
    <w:rsid w:val="00D030D4"/>
    <w:rsid w:val="00D0342A"/>
    <w:rsid w:val="00D0536C"/>
    <w:rsid w:val="00D1715F"/>
    <w:rsid w:val="00D31F80"/>
    <w:rsid w:val="00D506BD"/>
    <w:rsid w:val="00D721C4"/>
    <w:rsid w:val="00D74B4A"/>
    <w:rsid w:val="00D85377"/>
    <w:rsid w:val="00D8626B"/>
    <w:rsid w:val="00D9041F"/>
    <w:rsid w:val="00D92F01"/>
    <w:rsid w:val="00D970A9"/>
    <w:rsid w:val="00DB15D3"/>
    <w:rsid w:val="00DB4A1B"/>
    <w:rsid w:val="00DC03EC"/>
    <w:rsid w:val="00DC2183"/>
    <w:rsid w:val="00DC3D5F"/>
    <w:rsid w:val="00DC489C"/>
    <w:rsid w:val="00DD032F"/>
    <w:rsid w:val="00DD5E13"/>
    <w:rsid w:val="00DE293C"/>
    <w:rsid w:val="00DE68C0"/>
    <w:rsid w:val="00DE75F5"/>
    <w:rsid w:val="00DF1870"/>
    <w:rsid w:val="00E0296C"/>
    <w:rsid w:val="00E03BCA"/>
    <w:rsid w:val="00E04AA1"/>
    <w:rsid w:val="00E0789D"/>
    <w:rsid w:val="00E11FDD"/>
    <w:rsid w:val="00E13775"/>
    <w:rsid w:val="00E255A2"/>
    <w:rsid w:val="00E262BF"/>
    <w:rsid w:val="00E42453"/>
    <w:rsid w:val="00E44421"/>
    <w:rsid w:val="00E50D88"/>
    <w:rsid w:val="00E51A66"/>
    <w:rsid w:val="00E52906"/>
    <w:rsid w:val="00E56686"/>
    <w:rsid w:val="00E65EF6"/>
    <w:rsid w:val="00E7505A"/>
    <w:rsid w:val="00E93B1A"/>
    <w:rsid w:val="00EA18EE"/>
    <w:rsid w:val="00EA76E9"/>
    <w:rsid w:val="00EC15A9"/>
    <w:rsid w:val="00EC5072"/>
    <w:rsid w:val="00EC7C09"/>
    <w:rsid w:val="00ED647B"/>
    <w:rsid w:val="00ED6E63"/>
    <w:rsid w:val="00EE00B0"/>
    <w:rsid w:val="00EE3907"/>
    <w:rsid w:val="00EE6807"/>
    <w:rsid w:val="00F0138C"/>
    <w:rsid w:val="00F02C3F"/>
    <w:rsid w:val="00F041CE"/>
    <w:rsid w:val="00F10DA2"/>
    <w:rsid w:val="00F2008A"/>
    <w:rsid w:val="00F27784"/>
    <w:rsid w:val="00F361C9"/>
    <w:rsid w:val="00F402D7"/>
    <w:rsid w:val="00F434A3"/>
    <w:rsid w:val="00F641B6"/>
    <w:rsid w:val="00F66E7E"/>
    <w:rsid w:val="00F74356"/>
    <w:rsid w:val="00FA6737"/>
    <w:rsid w:val="00FB6C9C"/>
    <w:rsid w:val="00FC12FB"/>
    <w:rsid w:val="00FC1C5E"/>
    <w:rsid w:val="00FE01B1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14B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F6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2500F6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2500F6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2500F6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500F6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2500F6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2500F6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2500F6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2500F6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2500F6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500F6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2500F6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2500F6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2500F6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2500F6"/>
    <w:rPr>
      <w:rFonts w:ascii="Arial" w:hAnsi="Arial" w:cs="Arial"/>
    </w:rPr>
  </w:style>
  <w:style w:type="paragraph" w:customStyle="1" w:styleId="Tabela-tem">
    <w:name w:val="Tabela - Ítem"/>
    <w:basedOn w:val="Tabela-Corpo"/>
    <w:rsid w:val="002500F6"/>
    <w:rPr>
      <w:i/>
    </w:rPr>
  </w:style>
  <w:style w:type="paragraph" w:styleId="Rodap">
    <w:name w:val="footer"/>
    <w:basedOn w:val="Normal"/>
    <w:semiHidden/>
    <w:rsid w:val="002500F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2500F6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2500F6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2500F6"/>
  </w:style>
  <w:style w:type="paragraph" w:customStyle="1" w:styleId="sistema">
    <w:name w:val="sistema"/>
    <w:basedOn w:val="Normal"/>
    <w:rsid w:val="002500F6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D506BD"/>
    <w:pPr>
      <w:tabs>
        <w:tab w:val="left" w:pos="480"/>
        <w:tab w:val="right" w:leader="dot" w:pos="9488"/>
      </w:tabs>
      <w:spacing w:before="120" w:after="120"/>
      <w:jc w:val="left"/>
    </w:pPr>
    <w:rPr>
      <w:rFonts w:asciiTheme="minorHAnsi" w:hAnsiTheme="minorHAnsi" w:cstheme="minorHAnsi"/>
      <w:b/>
      <w:bCs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D506BD"/>
    <w:pPr>
      <w:tabs>
        <w:tab w:val="left" w:pos="960"/>
        <w:tab w:val="right" w:leader="dot" w:pos="9488"/>
      </w:tabs>
      <w:spacing w:before="0" w:after="0"/>
      <w:ind w:left="240"/>
      <w:jc w:val="left"/>
    </w:pPr>
    <w:rPr>
      <w:rFonts w:asciiTheme="minorHAnsi" w:hAnsiTheme="minorHAnsi" w:cstheme="minorHAnsi"/>
      <w:smallCaps/>
      <w:noProof/>
      <w:szCs w:val="24"/>
    </w:rPr>
  </w:style>
  <w:style w:type="paragraph" w:styleId="Sumrio3">
    <w:name w:val="toc 3"/>
    <w:basedOn w:val="Normal"/>
    <w:next w:val="Normal"/>
    <w:autoRedefine/>
    <w:uiPriority w:val="39"/>
    <w:rsid w:val="002500F6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2500F6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2500F6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2500F6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2500F6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2500F6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2500F6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2500F6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500F6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500F6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2500F6"/>
    <w:rPr>
      <w:i/>
      <w:color w:val="0000FF"/>
    </w:rPr>
  </w:style>
  <w:style w:type="paragraph" w:styleId="Corpodetexto2">
    <w:name w:val="Body Text 2"/>
    <w:basedOn w:val="Normal"/>
    <w:semiHidden/>
    <w:rsid w:val="002500F6"/>
    <w:rPr>
      <w:i/>
    </w:rPr>
  </w:style>
  <w:style w:type="paragraph" w:styleId="Corpodetexto3">
    <w:name w:val="Body Text 3"/>
    <w:basedOn w:val="Normal"/>
    <w:semiHidden/>
    <w:rsid w:val="002500F6"/>
    <w:rPr>
      <w:color w:val="0000FF"/>
    </w:rPr>
  </w:style>
  <w:style w:type="paragraph" w:customStyle="1" w:styleId="TituloApresentacao">
    <w:name w:val="TituloApresentacao"/>
    <w:basedOn w:val="Normal"/>
    <w:rsid w:val="002500F6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2500F6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2500F6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2500F6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2500F6"/>
    <w:pPr>
      <w:ind w:firstLine="720"/>
    </w:pPr>
  </w:style>
  <w:style w:type="paragraph" w:customStyle="1" w:styleId="bullettabelaatividades25">
    <w:name w:val="bullet tabela atividades25"/>
    <w:basedOn w:val="Normal"/>
    <w:rsid w:val="002500F6"/>
    <w:pPr>
      <w:numPr>
        <w:numId w:val="4"/>
      </w:numPr>
    </w:pPr>
  </w:style>
  <w:style w:type="paragraph" w:styleId="Textodenotaderodap">
    <w:name w:val="footnote text"/>
    <w:basedOn w:val="Normal"/>
    <w:semiHidden/>
    <w:rsid w:val="002500F6"/>
    <w:rPr>
      <w:sz w:val="20"/>
    </w:rPr>
  </w:style>
  <w:style w:type="character" w:styleId="Refdenotaderodap">
    <w:name w:val="footnote reference"/>
    <w:semiHidden/>
    <w:rsid w:val="002500F6"/>
    <w:rPr>
      <w:vertAlign w:val="superscript"/>
    </w:rPr>
  </w:style>
  <w:style w:type="paragraph" w:styleId="Recuodecorpodetexto2">
    <w:name w:val="Body Text Indent 2"/>
    <w:basedOn w:val="Normal"/>
    <w:semiHidden/>
    <w:rsid w:val="002500F6"/>
    <w:pPr>
      <w:ind w:left="360"/>
    </w:pPr>
  </w:style>
  <w:style w:type="paragraph" w:customStyle="1" w:styleId="Paragraph2">
    <w:name w:val="Paragraph2"/>
    <w:basedOn w:val="Normal"/>
    <w:rsid w:val="002500F6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2500F6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2500F6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2500F6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2500F6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2500F6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2500F6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2500F6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2500F6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2500F6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2500F6"/>
    <w:rPr>
      <w:color w:val="0000FF"/>
      <w:u w:val="single"/>
    </w:rPr>
  </w:style>
  <w:style w:type="character" w:styleId="HiperlinkVisitado">
    <w:name w:val="FollowedHyperlink"/>
    <w:semiHidden/>
    <w:rsid w:val="002500F6"/>
    <w:rPr>
      <w:color w:val="800080"/>
      <w:u w:val="single"/>
    </w:rPr>
  </w:style>
  <w:style w:type="paragraph" w:customStyle="1" w:styleId="Indicesdiversos">
    <w:name w:val="Indices diversos"/>
    <w:basedOn w:val="Ttulo1"/>
    <w:rsid w:val="002500F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2500F6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2500F6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2500F6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2500F6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2500F6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2500F6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2500F6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2500F6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2500F6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2500F6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2500F6"/>
  </w:style>
  <w:style w:type="paragraph" w:styleId="Pr-formataoHTML">
    <w:name w:val="HTML Preformatted"/>
    <w:basedOn w:val="Normal"/>
    <w:semiHidden/>
    <w:rsid w:val="0025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2500F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2500F6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2500F6"/>
    <w:rPr>
      <w:sz w:val="20"/>
    </w:rPr>
  </w:style>
  <w:style w:type="paragraph" w:customStyle="1" w:styleId="TituloNoNumerado">
    <w:name w:val="Titulo Não Numerado"/>
    <w:basedOn w:val="Normal"/>
    <w:next w:val="Normal"/>
    <w:rsid w:val="002500F6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2500F6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2500F6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2500F6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2500F6"/>
    <w:rPr>
      <w:b/>
      <w:bCs/>
      <w:i/>
      <w:iCs/>
    </w:rPr>
  </w:style>
  <w:style w:type="paragraph" w:styleId="Recuodecorpodetexto3">
    <w:name w:val="Body Text Indent 3"/>
    <w:basedOn w:val="Normal"/>
    <w:link w:val="Recuodecorpodetexto3Char"/>
    <w:semiHidden/>
    <w:rsid w:val="002500F6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2500F6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2500F6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2500F6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2500F6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922ADC"/>
    <w:rPr>
      <w:rFonts w:ascii="Trebuchet MS" w:hAnsi="Trebuchet MS" w:cs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EF0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F6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2500F6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2500F6"/>
    <w:pPr>
      <w:keepNext/>
      <w:numPr>
        <w:ilvl w:val="1"/>
        <w:numId w:val="2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2500F6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2500F6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2500F6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2500F6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2500F6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2500F6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2500F6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2500F6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2500F6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2500F6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2500F6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2500F6"/>
    <w:rPr>
      <w:rFonts w:ascii="Arial" w:hAnsi="Arial" w:cs="Arial"/>
    </w:rPr>
  </w:style>
  <w:style w:type="paragraph" w:customStyle="1" w:styleId="Tabela-tem">
    <w:name w:val="Tabela - Ítem"/>
    <w:basedOn w:val="Tabela-Corpo"/>
    <w:rsid w:val="002500F6"/>
    <w:rPr>
      <w:i/>
    </w:rPr>
  </w:style>
  <w:style w:type="paragraph" w:styleId="Rodap">
    <w:name w:val="footer"/>
    <w:basedOn w:val="Normal"/>
    <w:semiHidden/>
    <w:rsid w:val="002500F6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2500F6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2500F6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2500F6"/>
  </w:style>
  <w:style w:type="paragraph" w:customStyle="1" w:styleId="sistema">
    <w:name w:val="sistema"/>
    <w:basedOn w:val="Normal"/>
    <w:rsid w:val="002500F6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D506BD"/>
    <w:pPr>
      <w:tabs>
        <w:tab w:val="left" w:pos="480"/>
        <w:tab w:val="right" w:leader="dot" w:pos="9488"/>
      </w:tabs>
      <w:spacing w:before="120" w:after="120"/>
      <w:jc w:val="left"/>
    </w:pPr>
    <w:rPr>
      <w:rFonts w:asciiTheme="minorHAnsi" w:hAnsiTheme="minorHAnsi" w:cstheme="minorHAnsi"/>
      <w:b/>
      <w:bCs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D506BD"/>
    <w:pPr>
      <w:tabs>
        <w:tab w:val="left" w:pos="960"/>
        <w:tab w:val="right" w:leader="dot" w:pos="9488"/>
      </w:tabs>
      <w:spacing w:before="0" w:after="0"/>
      <w:ind w:left="240"/>
      <w:jc w:val="left"/>
    </w:pPr>
    <w:rPr>
      <w:rFonts w:asciiTheme="minorHAnsi" w:hAnsiTheme="minorHAnsi" w:cstheme="minorHAnsi"/>
      <w:smallCaps/>
      <w:noProof/>
      <w:szCs w:val="24"/>
    </w:rPr>
  </w:style>
  <w:style w:type="paragraph" w:styleId="Sumrio3">
    <w:name w:val="toc 3"/>
    <w:basedOn w:val="Normal"/>
    <w:next w:val="Normal"/>
    <w:autoRedefine/>
    <w:uiPriority w:val="39"/>
    <w:rsid w:val="002500F6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semiHidden/>
    <w:rsid w:val="002500F6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semiHidden/>
    <w:rsid w:val="002500F6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semiHidden/>
    <w:rsid w:val="002500F6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semiHidden/>
    <w:rsid w:val="002500F6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semiHidden/>
    <w:rsid w:val="002500F6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semiHidden/>
    <w:rsid w:val="002500F6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2500F6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2500F6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2500F6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2500F6"/>
    <w:rPr>
      <w:i/>
      <w:color w:val="0000FF"/>
    </w:rPr>
  </w:style>
  <w:style w:type="paragraph" w:styleId="Corpodetexto2">
    <w:name w:val="Body Text 2"/>
    <w:basedOn w:val="Normal"/>
    <w:semiHidden/>
    <w:rsid w:val="002500F6"/>
    <w:rPr>
      <w:i/>
    </w:rPr>
  </w:style>
  <w:style w:type="paragraph" w:styleId="Corpodetexto3">
    <w:name w:val="Body Text 3"/>
    <w:basedOn w:val="Normal"/>
    <w:semiHidden/>
    <w:rsid w:val="002500F6"/>
    <w:rPr>
      <w:color w:val="0000FF"/>
    </w:rPr>
  </w:style>
  <w:style w:type="paragraph" w:customStyle="1" w:styleId="TituloApresentacao">
    <w:name w:val="TituloApresentacao"/>
    <w:basedOn w:val="Normal"/>
    <w:rsid w:val="002500F6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2500F6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2500F6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2500F6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2500F6"/>
    <w:pPr>
      <w:ind w:firstLine="720"/>
    </w:pPr>
  </w:style>
  <w:style w:type="paragraph" w:customStyle="1" w:styleId="bullettabelaatividades25">
    <w:name w:val="bullet tabela atividades25"/>
    <w:basedOn w:val="Normal"/>
    <w:rsid w:val="002500F6"/>
    <w:pPr>
      <w:numPr>
        <w:numId w:val="4"/>
      </w:numPr>
    </w:pPr>
  </w:style>
  <w:style w:type="paragraph" w:styleId="Textodenotaderodap">
    <w:name w:val="footnote text"/>
    <w:basedOn w:val="Normal"/>
    <w:semiHidden/>
    <w:rsid w:val="002500F6"/>
    <w:rPr>
      <w:sz w:val="20"/>
    </w:rPr>
  </w:style>
  <w:style w:type="character" w:styleId="Refdenotaderodap">
    <w:name w:val="footnote reference"/>
    <w:semiHidden/>
    <w:rsid w:val="002500F6"/>
    <w:rPr>
      <w:vertAlign w:val="superscript"/>
    </w:rPr>
  </w:style>
  <w:style w:type="paragraph" w:styleId="Recuodecorpodetexto2">
    <w:name w:val="Body Text Indent 2"/>
    <w:basedOn w:val="Normal"/>
    <w:semiHidden/>
    <w:rsid w:val="002500F6"/>
    <w:pPr>
      <w:ind w:left="360"/>
    </w:pPr>
  </w:style>
  <w:style w:type="paragraph" w:customStyle="1" w:styleId="Paragraph2">
    <w:name w:val="Paragraph2"/>
    <w:basedOn w:val="Normal"/>
    <w:rsid w:val="002500F6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2500F6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2500F6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2500F6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2500F6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2500F6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2500F6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2500F6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2500F6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2500F6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2500F6"/>
    <w:rPr>
      <w:color w:val="0000FF"/>
      <w:u w:val="single"/>
    </w:rPr>
  </w:style>
  <w:style w:type="character" w:styleId="HiperlinkVisitado">
    <w:name w:val="FollowedHyperlink"/>
    <w:semiHidden/>
    <w:rsid w:val="002500F6"/>
    <w:rPr>
      <w:color w:val="800080"/>
      <w:u w:val="single"/>
    </w:rPr>
  </w:style>
  <w:style w:type="paragraph" w:customStyle="1" w:styleId="Indicesdiversos">
    <w:name w:val="Indices diversos"/>
    <w:basedOn w:val="Ttulo1"/>
    <w:rsid w:val="002500F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2500F6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2500F6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2500F6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2500F6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2500F6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2500F6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2500F6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2500F6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2500F6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2500F6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2500F6"/>
  </w:style>
  <w:style w:type="paragraph" w:styleId="Pr-formataoHTML">
    <w:name w:val="HTML Preformatted"/>
    <w:basedOn w:val="Normal"/>
    <w:semiHidden/>
    <w:rsid w:val="0025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2500F6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2500F6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2500F6"/>
    <w:rPr>
      <w:sz w:val="20"/>
    </w:rPr>
  </w:style>
  <w:style w:type="paragraph" w:customStyle="1" w:styleId="TituloNoNumerado">
    <w:name w:val="Titulo Não Numerado"/>
    <w:basedOn w:val="Normal"/>
    <w:next w:val="Normal"/>
    <w:rsid w:val="002500F6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2500F6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2500F6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2500F6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2500F6"/>
    <w:rPr>
      <w:b/>
      <w:bCs/>
      <w:i/>
      <w:iCs/>
    </w:rPr>
  </w:style>
  <w:style w:type="paragraph" w:styleId="Recuodecorpodetexto3">
    <w:name w:val="Body Text Indent 3"/>
    <w:basedOn w:val="Normal"/>
    <w:link w:val="Recuodecorpodetexto3Char"/>
    <w:semiHidden/>
    <w:rsid w:val="002500F6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2500F6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2500F6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2500F6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2500F6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customStyle="1" w:styleId="HeaderOdd">
    <w:name w:val="Header Odd"/>
    <w:basedOn w:val="SemEspaamento"/>
    <w:qFormat/>
    <w:rsid w:val="00BB13F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 w:val="20"/>
      <w:szCs w:val="23"/>
      <w:lang w:eastAsia="fr-FR"/>
    </w:rPr>
  </w:style>
  <w:style w:type="paragraph" w:styleId="SemEspaamento">
    <w:name w:val="No Spacing"/>
    <w:uiPriority w:val="1"/>
    <w:qFormat/>
    <w:rsid w:val="00BB13FD"/>
    <w:pPr>
      <w:jc w:val="both"/>
    </w:pPr>
    <w:rPr>
      <w:rFonts w:ascii="Trebuchet MS" w:hAnsi="Trebuchet MS"/>
      <w:sz w:val="24"/>
    </w:rPr>
  </w:style>
  <w:style w:type="paragraph" w:styleId="PargrafodaLista">
    <w:name w:val="List Paragraph"/>
    <w:basedOn w:val="Normal"/>
    <w:uiPriority w:val="34"/>
    <w:qFormat/>
    <w:rsid w:val="00E0789D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Forte">
    <w:name w:val="Strong"/>
    <w:basedOn w:val="Fontepargpadro"/>
    <w:uiPriority w:val="22"/>
    <w:qFormat/>
    <w:rsid w:val="003A27A3"/>
    <w:rPr>
      <w:b/>
      <w:bCs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922ADC"/>
    <w:rPr>
      <w:rFonts w:ascii="Trebuchet MS" w:hAnsi="Trebuchet MS" w:cs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6EF0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B2DB-CE3A-4819-8334-505A7DF4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14</TotalTime>
  <Pages>20</Pages>
  <Words>1487</Words>
  <Characters>8036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9504</CharactersWithSpaces>
  <SharedDoc>false</SharedDoc>
  <HLinks>
    <vt:vector size="258" baseType="variant">
      <vt:variant>
        <vt:i4>1900561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1900561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_Protótipo_padrão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_Toc351103024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_Toc351103023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_Toc351103022</vt:lpwstr>
      </vt:variant>
      <vt:variant>
        <vt:i4>1179698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_Toc351103021</vt:lpwstr>
      </vt:variant>
      <vt:variant>
        <vt:i4>1179698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_Toc351103020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_Toc351103019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_Toc351103018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_Toc351103017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_Toc351103016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_Toc351103015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_Toc351103014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_Toc351103013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_Toc351103012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_Toc351103011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_Toc351103010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_Toc351103009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_Toc351103008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_Toc351103007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_Toc351103006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_Toc351103005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_Toc351103004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_Toc351103003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_Toc351103002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_Toc351103001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_Toc351103000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_Toc351102999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_Toc351102998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_Toc351102997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_Toc351102996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_Toc351102995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_Toc351102994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_Toc351102993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_Toc351102992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_Toc351102991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_Toc351102990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_Toc351102989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_Toc351102988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_Toc351102987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_Toc351102986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cesar</dc:creator>
  <cp:lastModifiedBy>BALCAO - 202</cp:lastModifiedBy>
  <cp:revision>7</cp:revision>
  <cp:lastPrinted>2014-01-09T14:55:00Z</cp:lastPrinted>
  <dcterms:created xsi:type="dcterms:W3CDTF">2020-12-04T00:51:00Z</dcterms:created>
  <dcterms:modified xsi:type="dcterms:W3CDTF">2020-12-04T21:03:00Z</dcterms:modified>
</cp:coreProperties>
</file>